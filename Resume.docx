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14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6066"/>
        <w:gridCol w:w="4933"/>
      </w:tblGrid>
      <w:tr w:rsidR="002C2CDD" w:rsidRPr="00906BEE" w14:paraId="7DB2FF27" w14:textId="77777777" w:rsidTr="00386B0C">
        <w:trPr>
          <w:trHeight w:val="14164"/>
        </w:trPr>
        <w:tc>
          <w:tcPr>
            <w:tcW w:w="6066" w:type="dxa"/>
            <w:tcMar>
              <w:top w:w="504" w:type="dxa"/>
              <w:right w:w="720" w:type="dxa"/>
            </w:tcMar>
          </w:tcPr>
          <w:p w14:paraId="00A4AC81" w14:textId="27342278" w:rsidR="002C2CDD" w:rsidRPr="001824BE" w:rsidRDefault="006C6D81" w:rsidP="007569C1">
            <w:pPr>
              <w:rPr>
                <w:sz w:val="60"/>
                <w:szCs w:val="6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EC2BACD" wp14:editId="6B92CF5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-478057</wp:posOffset>
                      </wp:positionV>
                      <wp:extent cx="2981960" cy="52959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960" cy="529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D932EA" w14:textId="77777777" w:rsidR="00321345" w:rsidRPr="00C31411" w:rsidRDefault="002155C1" w:rsidP="00321345">
                                  <w:pPr>
                                    <w:pStyle w:val="Heading1"/>
                                    <w:ind w:right="666"/>
                                    <w:jc w:val="left"/>
                                  </w:pPr>
                                  <w:sdt>
                                    <w:sdtPr>
                                      <w:alias w:val="Enter your name:"/>
                                      <w:tag w:val="Enter your name:"/>
                                      <w:id w:val="-296147368"/>
                                      <w15:dataBinding w:prefixMappings="xmlns:ns0='http://schemas.microsoft.com/temp/samples' " w:xpath="/ns0:employees[1]/ns0:employee[1]/ns0:Address[1]" w:storeItemID="{00000000-0000-0000-0000-000000000000}"/>
                                      <w15:appearance w15:val="hidden"/>
                                    </w:sdtPr>
                                    <w:sdtEndPr/>
                                    <w:sdtContent>
                                      <w:r w:rsidR="00321345" w:rsidRPr="00C31411">
                                        <w:t>NAdine Pigida</w:t>
                                      </w:r>
                                    </w:sdtContent>
                                  </w:sdt>
                                </w:p>
                                <w:p w14:paraId="0F82E8B8" w14:textId="1FE076E5" w:rsidR="00321345" w:rsidRPr="00C31411" w:rsidRDefault="00321345" w:rsidP="00321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C2BA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7.05pt;margin-top:-37.65pt;width:234.8pt;height:41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" filled="f" stroked="f" strokeweight=".5pt">
                      <v:textbox>
                        <w:txbxContent>
                          <w:p w14:paraId="08D932EA" w14:textId="77777777" w:rsidR="00321345" w:rsidRPr="00C31411" w:rsidRDefault="002155C1" w:rsidP="00321345">
                            <w:pPr>
                              <w:pStyle w:val="Heading1"/>
                              <w:ind w:right="666"/>
                              <w:jc w:val="left"/>
                            </w:pPr>
                            <w:sdt>
                              <w:sdtPr>
                                <w:alias w:val="Enter your name:"/>
                                <w:tag w:val="Enter your name:"/>
                                <w:id w:val="-296147368"/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/>
                              <w:sdtContent>
                                <w:r w:rsidR="00321345" w:rsidRPr="00C31411">
                                  <w:t>NAdine Pigida</w:t>
                                </w:r>
                              </w:sdtContent>
                            </w:sdt>
                          </w:p>
                          <w:p w14:paraId="0F82E8B8" w14:textId="1FE076E5" w:rsidR="00321345" w:rsidRPr="00C31411" w:rsidRDefault="00321345" w:rsidP="00321345"/>
                        </w:txbxContent>
                      </v:textbox>
                    </v:shape>
                  </w:pict>
                </mc:Fallback>
              </mc:AlternateContent>
            </w:r>
          </w:p>
          <w:p w14:paraId="37F0A9AF" w14:textId="707D236B" w:rsidR="00652CC6" w:rsidRPr="00664343" w:rsidRDefault="00E34110" w:rsidP="00652CC6">
            <w:pPr>
              <w:pStyle w:val="Heading3"/>
              <w:spacing w:before="520"/>
              <w:contextualSpacing w:val="0"/>
              <w:rPr>
                <w:sz w:val="28"/>
                <w:szCs w:val="22"/>
              </w:rPr>
            </w:pPr>
            <w:r w:rsidRPr="00664343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1F2D9A" wp14:editId="7146487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176657</wp:posOffset>
                      </wp:positionV>
                      <wp:extent cx="6983730" cy="3810"/>
                      <wp:effectExtent l="0" t="0" r="1270" b="889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983730" cy="38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FA535" id="Rectangle 8" o:spid="_x0000_s1026" style="position:absolute;margin-left:-2.65pt;margin-top:13.9pt;width:549.9pt;height: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" fillcolor="#1cade4 [3204]" stroked="f" strokeweight="1pt"/>
                  </w:pict>
                </mc:Fallback>
              </mc:AlternateContent>
            </w:r>
            <w:r w:rsidR="00394A72" w:rsidRPr="00664343">
              <w:rPr>
                <w:sz w:val="28"/>
                <w:szCs w:val="22"/>
              </w:rPr>
              <w:t>ExPerience</w:t>
            </w:r>
          </w:p>
          <w:p w14:paraId="48830EED" w14:textId="77777777" w:rsidR="002A3139" w:rsidRDefault="00426FB1" w:rsidP="00652CC6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labeler</w:t>
            </w:r>
          </w:p>
          <w:p w14:paraId="26AA76B1" w14:textId="42F4E85D" w:rsidR="00652CC6" w:rsidRPr="00AC2093" w:rsidRDefault="00426FB1" w:rsidP="00652CC6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AC2093">
              <w:rPr>
                <w:rFonts w:ascii="Franklin Gothic Book" w:hAnsi="Franklin Gothic Book"/>
                <w:sz w:val="20"/>
                <w:szCs w:val="20"/>
              </w:rPr>
              <w:t>chisel ai</w:t>
            </w:r>
            <w:r w:rsidR="00652CC6" w:rsidRPr="00264B41">
              <w:rPr>
                <w:sz w:val="20"/>
                <w:szCs w:val="20"/>
              </w:rPr>
              <w:t xml:space="preserve"> • </w:t>
            </w:r>
            <w:r w:rsidRPr="00AC2093">
              <w:rPr>
                <w:rFonts w:ascii="Franklin Gothic Book" w:hAnsi="Franklin Gothic Book"/>
                <w:sz w:val="20"/>
                <w:szCs w:val="20"/>
              </w:rPr>
              <w:t>feb</w:t>
            </w:r>
            <w:r w:rsidR="00652CC6" w:rsidRPr="00AC2093">
              <w:rPr>
                <w:rFonts w:ascii="Franklin Gothic Book" w:hAnsi="Franklin Gothic Book"/>
                <w:sz w:val="20"/>
                <w:szCs w:val="20"/>
              </w:rPr>
              <w:t xml:space="preserve"> 2020 – </w:t>
            </w:r>
            <w:r w:rsidR="003B0EB9" w:rsidRPr="00AC2093">
              <w:rPr>
                <w:rFonts w:ascii="Franklin Gothic Book" w:hAnsi="Franklin Gothic Book"/>
                <w:sz w:val="20"/>
                <w:szCs w:val="20"/>
              </w:rPr>
              <w:t>present</w:t>
            </w:r>
          </w:p>
          <w:p w14:paraId="0E1E7B6F" w14:textId="2BD77354" w:rsidR="00652CC6" w:rsidRPr="00AC2093" w:rsidRDefault="007E6021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Label</w:t>
            </w:r>
            <w:r w:rsidR="006C6D81" w:rsidRPr="00AC2093">
              <w:rPr>
                <w:rFonts w:ascii="Franklin Gothic Book" w:hAnsi="Franklin Gothic Book"/>
              </w:rPr>
              <w:t>ing</w:t>
            </w:r>
            <w:r w:rsidRPr="00AC2093">
              <w:rPr>
                <w:rFonts w:ascii="Franklin Gothic Book" w:hAnsi="Franklin Gothic Book"/>
              </w:rPr>
              <w:t xml:space="preserve"> specific</w:t>
            </w:r>
            <w:r w:rsidR="00F56202" w:rsidRPr="00AC2093">
              <w:rPr>
                <w:rFonts w:ascii="Franklin Gothic Book" w:hAnsi="Franklin Gothic Book"/>
              </w:rPr>
              <w:t xml:space="preserve"> terminology</w:t>
            </w:r>
            <w:r w:rsidRPr="00AC2093">
              <w:rPr>
                <w:rFonts w:ascii="Franklin Gothic Book" w:hAnsi="Franklin Gothic Book"/>
              </w:rPr>
              <w:t xml:space="preserve"> and data present on</w:t>
            </w:r>
            <w:r w:rsidR="00320F8B">
              <w:rPr>
                <w:rFonts w:ascii="Franklin Gothic Book" w:hAnsi="Franklin Gothic Book"/>
              </w:rPr>
              <w:t xml:space="preserve"> </w:t>
            </w:r>
            <w:r w:rsidR="0067542A" w:rsidRPr="00A134CD">
              <w:rPr>
                <w:rFonts w:ascii="Franklin Gothic Book" w:hAnsi="Franklin Gothic Book"/>
                <w:b/>
                <w:bCs/>
              </w:rPr>
              <w:t>20,</w:t>
            </w:r>
            <w:r w:rsidR="00320F8B" w:rsidRPr="00A134CD">
              <w:rPr>
                <w:rFonts w:ascii="Franklin Gothic Book" w:hAnsi="Franklin Gothic Book"/>
                <w:b/>
                <w:bCs/>
              </w:rPr>
              <w:t>000+</w:t>
            </w:r>
            <w:r w:rsidR="00320F8B">
              <w:rPr>
                <w:rFonts w:ascii="Franklin Gothic Book" w:hAnsi="Franklin Gothic Book"/>
              </w:rPr>
              <w:t xml:space="preserve"> </w:t>
            </w:r>
            <w:r w:rsidRPr="00AC2093">
              <w:rPr>
                <w:rFonts w:ascii="Franklin Gothic Book" w:hAnsi="Franklin Gothic Book"/>
              </w:rPr>
              <w:t xml:space="preserve">insurance documents to train </w:t>
            </w:r>
            <w:r w:rsidR="00B65BBF">
              <w:rPr>
                <w:rFonts w:ascii="Franklin Gothic Book" w:hAnsi="Franklin Gothic Book"/>
              </w:rPr>
              <w:t>Artificial Intelligence</w:t>
            </w:r>
            <w:r w:rsidR="002F4EB8" w:rsidRPr="00AC2093">
              <w:rPr>
                <w:rFonts w:ascii="Franklin Gothic Book" w:hAnsi="Franklin Gothic Book"/>
              </w:rPr>
              <w:t>-</w:t>
            </w:r>
            <w:r w:rsidR="00E222AF" w:rsidRPr="00AC2093">
              <w:rPr>
                <w:rFonts w:ascii="Franklin Gothic Book" w:hAnsi="Franklin Gothic Book"/>
              </w:rPr>
              <w:t xml:space="preserve">based solution </w:t>
            </w:r>
          </w:p>
          <w:p w14:paraId="2C035D80" w14:textId="77777777" w:rsidR="002A3139" w:rsidRDefault="00B51EAB" w:rsidP="00254D72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manager</w:t>
            </w:r>
          </w:p>
          <w:p w14:paraId="0A9C6704" w14:textId="24CEC90A" w:rsidR="00254D72" w:rsidRPr="002A3139" w:rsidRDefault="00254D72" w:rsidP="00254D72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2A3139">
              <w:rPr>
                <w:rFonts w:ascii="Franklin Gothic Book" w:hAnsi="Franklin Gothic Book"/>
                <w:sz w:val="20"/>
                <w:szCs w:val="20"/>
              </w:rPr>
              <w:t xml:space="preserve">euroseal window industries • </w:t>
            </w:r>
            <w:r w:rsidR="00F77D96" w:rsidRPr="002A3139">
              <w:rPr>
                <w:rFonts w:ascii="Franklin Gothic Book" w:hAnsi="Franklin Gothic Book"/>
                <w:sz w:val="20"/>
                <w:szCs w:val="20"/>
              </w:rPr>
              <w:t xml:space="preserve">jan 2020 </w:t>
            </w:r>
            <w:r w:rsidR="00B51EAB" w:rsidRPr="002A3139">
              <w:rPr>
                <w:rFonts w:ascii="Franklin Gothic Book" w:hAnsi="Franklin Gothic Book"/>
                <w:sz w:val="20"/>
                <w:szCs w:val="20"/>
              </w:rPr>
              <w:t>–</w:t>
            </w:r>
            <w:r w:rsidR="00F77D96" w:rsidRPr="002A3139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="00B51EAB" w:rsidRPr="002A3139">
              <w:rPr>
                <w:rFonts w:ascii="Franklin Gothic Book" w:hAnsi="Franklin Gothic Book"/>
                <w:sz w:val="20"/>
                <w:szCs w:val="20"/>
              </w:rPr>
              <w:t>march 2020</w:t>
            </w:r>
          </w:p>
          <w:p w14:paraId="23979E30" w14:textId="72606793" w:rsidR="00254D72" w:rsidRPr="00AC2093" w:rsidRDefault="00B42F63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Created and managed employee schedules</w:t>
            </w:r>
            <w:r w:rsidR="00A17EDF" w:rsidRPr="00AC2093">
              <w:rPr>
                <w:rFonts w:ascii="Franklin Gothic Book" w:hAnsi="Franklin Gothic Book"/>
              </w:rPr>
              <w:t>, accommodating individual requests and requirements</w:t>
            </w:r>
          </w:p>
          <w:p w14:paraId="777271C7" w14:textId="6D69B59E" w:rsidR="00A17EDF" w:rsidRPr="00AC2093" w:rsidRDefault="00A17EDF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 xml:space="preserve">Trained </w:t>
            </w:r>
            <w:r w:rsidR="00886696">
              <w:rPr>
                <w:rFonts w:ascii="Franklin Gothic Book" w:hAnsi="Franklin Gothic Book"/>
              </w:rPr>
              <w:t xml:space="preserve">over </w:t>
            </w:r>
            <w:r w:rsidR="00886696" w:rsidRPr="000559D8">
              <w:rPr>
                <w:rFonts w:ascii="Franklin Gothic Book" w:hAnsi="Franklin Gothic Book"/>
                <w:b/>
                <w:bCs/>
              </w:rPr>
              <w:t>5</w:t>
            </w:r>
            <w:r w:rsidR="00886696">
              <w:rPr>
                <w:rFonts w:ascii="Franklin Gothic Book" w:hAnsi="Franklin Gothic Book"/>
              </w:rPr>
              <w:t xml:space="preserve"> </w:t>
            </w:r>
            <w:r w:rsidRPr="00AC2093">
              <w:rPr>
                <w:rFonts w:ascii="Franklin Gothic Book" w:hAnsi="Franklin Gothic Book"/>
              </w:rPr>
              <w:t>new employees</w:t>
            </w:r>
            <w:r w:rsidR="002F4EB8" w:rsidRPr="00AC2093">
              <w:rPr>
                <w:rFonts w:ascii="Franklin Gothic Book" w:hAnsi="Franklin Gothic Book"/>
              </w:rPr>
              <w:t xml:space="preserve"> </w:t>
            </w:r>
            <w:r w:rsidR="001F0C9E" w:rsidRPr="00AC2093">
              <w:rPr>
                <w:rFonts w:ascii="Franklin Gothic Book" w:hAnsi="Franklin Gothic Book"/>
              </w:rPr>
              <w:t xml:space="preserve">quickly and </w:t>
            </w:r>
            <w:r w:rsidR="00E82F87" w:rsidRPr="00AC2093">
              <w:rPr>
                <w:rFonts w:ascii="Franklin Gothic Book" w:hAnsi="Franklin Gothic Book"/>
              </w:rPr>
              <w:t xml:space="preserve">thoroughly, </w:t>
            </w:r>
            <w:r w:rsidR="001F0C9E" w:rsidRPr="00AC2093">
              <w:rPr>
                <w:rFonts w:ascii="Franklin Gothic Book" w:hAnsi="Franklin Gothic Book"/>
              </w:rPr>
              <w:t xml:space="preserve">motivated them to </w:t>
            </w:r>
            <w:r w:rsidR="00E82F87" w:rsidRPr="00AC2093">
              <w:rPr>
                <w:rFonts w:ascii="Franklin Gothic Book" w:hAnsi="Franklin Gothic Book"/>
              </w:rPr>
              <w:t>increase sales</w:t>
            </w:r>
          </w:p>
          <w:p w14:paraId="2C4C4FF3" w14:textId="24A94558" w:rsidR="003B32F4" w:rsidRPr="00AC2093" w:rsidRDefault="0073762D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Supervised </w:t>
            </w:r>
            <w:r w:rsidR="00844DF0">
              <w:rPr>
                <w:rFonts w:ascii="Franklin Gothic Book" w:hAnsi="Franklin Gothic Book"/>
              </w:rPr>
              <w:t>calls and</w:t>
            </w:r>
            <w:r w:rsidR="00157876">
              <w:rPr>
                <w:rFonts w:ascii="Franklin Gothic Book" w:hAnsi="Franklin Gothic Book"/>
              </w:rPr>
              <w:t xml:space="preserve"> prioritized tasks, which</w:t>
            </w:r>
            <w:r w:rsidR="00844DF0">
              <w:rPr>
                <w:rFonts w:ascii="Franklin Gothic Book" w:hAnsi="Franklin Gothic Book"/>
              </w:rPr>
              <w:t xml:space="preserve"> i</w:t>
            </w:r>
            <w:r w:rsidR="00652CC6" w:rsidRPr="00AC2093">
              <w:rPr>
                <w:rFonts w:ascii="Franklin Gothic Book" w:hAnsi="Franklin Gothic Book"/>
              </w:rPr>
              <w:t xml:space="preserve">ncreased overall productivity to exceed sales goals by </w:t>
            </w:r>
            <w:r w:rsidR="00652CC6" w:rsidRPr="00B3492A">
              <w:rPr>
                <w:rFonts w:ascii="Franklin Gothic Book" w:hAnsi="Franklin Gothic Book"/>
                <w:b/>
                <w:bCs/>
              </w:rPr>
              <w:t>15%</w:t>
            </w:r>
          </w:p>
          <w:p w14:paraId="57E7E13D" w14:textId="77777777" w:rsidR="002A3139" w:rsidRDefault="00254D72" w:rsidP="00394A72">
            <w:pPr>
              <w:pStyle w:val="Heading4"/>
              <w:rPr>
                <w:sz w:val="20"/>
                <w:szCs w:val="20"/>
              </w:rPr>
            </w:pPr>
            <w:r w:rsidRPr="00264B41">
              <w:rPr>
                <w:sz w:val="20"/>
                <w:szCs w:val="20"/>
              </w:rPr>
              <w:t>Telemarket</w:t>
            </w:r>
            <w:r w:rsidR="00F77D96">
              <w:rPr>
                <w:sz w:val="20"/>
                <w:szCs w:val="20"/>
              </w:rPr>
              <w:t>ing Agent</w:t>
            </w:r>
          </w:p>
          <w:p w14:paraId="356AAF30" w14:textId="778C2EAF" w:rsidR="00254D72" w:rsidRPr="002A3139" w:rsidRDefault="00254D72" w:rsidP="00394A72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2A3139">
              <w:rPr>
                <w:rFonts w:ascii="Franklin Gothic Book" w:hAnsi="Franklin Gothic Book"/>
                <w:sz w:val="20"/>
                <w:szCs w:val="20"/>
              </w:rPr>
              <w:t>euroseal window industries • J</w:t>
            </w:r>
            <w:r w:rsidR="00F77D96" w:rsidRPr="002A3139">
              <w:rPr>
                <w:rFonts w:ascii="Franklin Gothic Book" w:hAnsi="Franklin Gothic Book"/>
                <w:sz w:val="20"/>
                <w:szCs w:val="20"/>
              </w:rPr>
              <w:t>an</w:t>
            </w:r>
            <w:r w:rsidRPr="002A3139">
              <w:rPr>
                <w:rFonts w:ascii="Franklin Gothic Book" w:hAnsi="Franklin Gothic Book"/>
                <w:sz w:val="20"/>
                <w:szCs w:val="20"/>
              </w:rPr>
              <w:t xml:space="preserve"> 2019 – </w:t>
            </w:r>
            <w:r w:rsidR="00F77D96" w:rsidRPr="002A3139">
              <w:rPr>
                <w:rFonts w:ascii="Franklin Gothic Book" w:hAnsi="Franklin Gothic Book"/>
                <w:sz w:val="20"/>
                <w:szCs w:val="20"/>
              </w:rPr>
              <w:t>dec 2019</w:t>
            </w:r>
          </w:p>
          <w:p w14:paraId="6E69F334" w14:textId="6765D545" w:rsidR="00060C57" w:rsidRPr="00AC2093" w:rsidRDefault="002A1848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 xml:space="preserve">Successfully scheduled over </w:t>
            </w:r>
            <w:r w:rsidRPr="00B3492A">
              <w:rPr>
                <w:rFonts w:ascii="Franklin Gothic Book" w:hAnsi="Franklin Gothic Book"/>
                <w:b/>
                <w:bCs/>
              </w:rPr>
              <w:t>100</w:t>
            </w:r>
            <w:r w:rsidRPr="00AC2093">
              <w:rPr>
                <w:rFonts w:ascii="Franklin Gothic Book" w:hAnsi="Franklin Gothic Book"/>
              </w:rPr>
              <w:t xml:space="preserve"> free estimates for </w:t>
            </w:r>
            <w:r w:rsidR="00E337D0" w:rsidRPr="00AC2093">
              <w:rPr>
                <w:rFonts w:ascii="Franklin Gothic Book" w:hAnsi="Franklin Gothic Book"/>
              </w:rPr>
              <w:t>individuals</w:t>
            </w:r>
            <w:r w:rsidRPr="00AC2093">
              <w:rPr>
                <w:rFonts w:ascii="Franklin Gothic Book" w:hAnsi="Franklin Gothic Book"/>
              </w:rPr>
              <w:t xml:space="preserve"> in Southern Ontario</w:t>
            </w:r>
            <w:r w:rsidR="00060C57" w:rsidRPr="00AC2093">
              <w:rPr>
                <w:rFonts w:ascii="Franklin Gothic Book" w:hAnsi="Franklin Gothic Book"/>
              </w:rPr>
              <w:t xml:space="preserve"> </w:t>
            </w:r>
            <w:r w:rsidR="00E337D0" w:rsidRPr="00AC2093">
              <w:rPr>
                <w:rFonts w:ascii="Franklin Gothic Book" w:hAnsi="Franklin Gothic Book"/>
              </w:rPr>
              <w:t>to</w:t>
            </w:r>
            <w:r w:rsidR="00060C57" w:rsidRPr="00AC2093">
              <w:rPr>
                <w:rFonts w:ascii="Franklin Gothic Book" w:hAnsi="Franklin Gothic Book"/>
              </w:rPr>
              <w:t xml:space="preserve"> replace</w:t>
            </w:r>
            <w:r w:rsidR="00E337D0" w:rsidRPr="00AC2093">
              <w:rPr>
                <w:rFonts w:ascii="Franklin Gothic Book" w:hAnsi="Franklin Gothic Book"/>
              </w:rPr>
              <w:t xml:space="preserve"> </w:t>
            </w:r>
            <w:r w:rsidR="00060C57" w:rsidRPr="00AC2093">
              <w:rPr>
                <w:rFonts w:ascii="Franklin Gothic Book" w:hAnsi="Franklin Gothic Book"/>
              </w:rPr>
              <w:t>windows and doors</w:t>
            </w:r>
          </w:p>
          <w:p w14:paraId="6867FD76" w14:textId="5CFB5674" w:rsidR="00394A72" w:rsidRPr="00AC2093" w:rsidRDefault="00254D72" w:rsidP="00F6472D">
            <w:pPr>
              <w:pStyle w:val="ListBullet"/>
              <w:numPr>
                <w:ilvl w:val="0"/>
                <w:numId w:val="14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Demonstrate</w:t>
            </w:r>
            <w:r w:rsidR="00060C57" w:rsidRPr="00AC2093">
              <w:rPr>
                <w:rFonts w:ascii="Franklin Gothic Book" w:hAnsi="Franklin Gothic Book"/>
              </w:rPr>
              <w:t>d</w:t>
            </w:r>
            <w:r w:rsidRPr="00AC2093">
              <w:rPr>
                <w:rFonts w:ascii="Franklin Gothic Book" w:hAnsi="Franklin Gothic Book"/>
              </w:rPr>
              <w:t xml:space="preserve"> strong sales skills when persuading potential sales leads, </w:t>
            </w:r>
            <w:r w:rsidRPr="000559D8">
              <w:rPr>
                <w:rFonts w:ascii="Franklin Gothic Book" w:hAnsi="Franklin Gothic Book"/>
                <w:b/>
                <w:bCs/>
              </w:rPr>
              <w:t>doubled</w:t>
            </w:r>
            <w:r w:rsidRPr="00AC2093">
              <w:rPr>
                <w:rFonts w:ascii="Franklin Gothic Book" w:hAnsi="Franklin Gothic Book"/>
              </w:rPr>
              <w:t xml:space="preserve"> sales by using previous customer lists</w:t>
            </w:r>
          </w:p>
          <w:p w14:paraId="3C8F37C1" w14:textId="77777777" w:rsidR="002A3139" w:rsidRDefault="00394A72" w:rsidP="00394A72">
            <w:pPr>
              <w:pStyle w:val="Heading4"/>
              <w:rPr>
                <w:sz w:val="20"/>
                <w:szCs w:val="20"/>
              </w:rPr>
            </w:pPr>
            <w:r w:rsidRPr="00435465">
              <w:rPr>
                <w:sz w:val="20"/>
                <w:szCs w:val="20"/>
              </w:rPr>
              <w:t>data entry (Volunteer)</w:t>
            </w:r>
          </w:p>
          <w:p w14:paraId="78737CF1" w14:textId="5ADF4214" w:rsidR="00394A72" w:rsidRPr="002A3139" w:rsidRDefault="00394A72" w:rsidP="00394A72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2A3139">
              <w:rPr>
                <w:rFonts w:ascii="Franklin Gothic Book" w:hAnsi="Franklin Gothic Book"/>
                <w:sz w:val="20"/>
                <w:szCs w:val="20"/>
              </w:rPr>
              <w:t>june</w:t>
            </w:r>
            <w:r w:rsidR="00EC22EB">
              <w:rPr>
                <w:rFonts w:ascii="Franklin Gothic Book" w:hAnsi="Franklin Gothic Book"/>
                <w:sz w:val="20"/>
                <w:szCs w:val="20"/>
              </w:rPr>
              <w:t xml:space="preserve"> 2019 </w:t>
            </w:r>
            <w:r w:rsidRPr="002A3139">
              <w:rPr>
                <w:rFonts w:ascii="Franklin Gothic Book" w:hAnsi="Franklin Gothic Book"/>
                <w:sz w:val="20"/>
                <w:szCs w:val="20"/>
              </w:rPr>
              <w:t>– august 2019</w:t>
            </w:r>
          </w:p>
          <w:p w14:paraId="018D2B08" w14:textId="628E1768" w:rsidR="00394A72" w:rsidRPr="00AC2093" w:rsidRDefault="00394A72" w:rsidP="00F6472D">
            <w:pPr>
              <w:pStyle w:val="ListBullet"/>
              <w:numPr>
                <w:ilvl w:val="0"/>
                <w:numId w:val="15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Perform</w:t>
            </w:r>
            <w:r w:rsidR="00226184" w:rsidRPr="00AC2093">
              <w:rPr>
                <w:rFonts w:ascii="Franklin Gothic Book" w:hAnsi="Franklin Gothic Book"/>
              </w:rPr>
              <w:t>ed</w:t>
            </w:r>
            <w:r w:rsidRPr="00AC2093">
              <w:rPr>
                <w:rFonts w:ascii="Franklin Gothic Book" w:hAnsi="Franklin Gothic Book"/>
              </w:rPr>
              <w:t xml:space="preserve"> data analysis and en</w:t>
            </w:r>
            <w:r w:rsidR="00EC22EB">
              <w:rPr>
                <w:rFonts w:ascii="Franklin Gothic Book" w:hAnsi="Franklin Gothic Book"/>
              </w:rPr>
              <w:t>t</w:t>
            </w:r>
            <w:r w:rsidRPr="00AC2093">
              <w:rPr>
                <w:rFonts w:ascii="Franklin Gothic Book" w:hAnsi="Franklin Gothic Book"/>
              </w:rPr>
              <w:t xml:space="preserve">ry of </w:t>
            </w:r>
            <w:r w:rsidR="004E625C" w:rsidRPr="00AC2093">
              <w:rPr>
                <w:rFonts w:ascii="Franklin Gothic Book" w:hAnsi="Franklin Gothic Book"/>
              </w:rPr>
              <w:t xml:space="preserve">over </w:t>
            </w:r>
            <w:r w:rsidR="004E625C" w:rsidRPr="000559D8">
              <w:rPr>
                <w:rFonts w:ascii="Franklin Gothic Book" w:hAnsi="Franklin Gothic Book"/>
                <w:b/>
                <w:bCs/>
              </w:rPr>
              <w:t xml:space="preserve">1000 </w:t>
            </w:r>
            <w:r w:rsidR="00BE2A66">
              <w:rPr>
                <w:rFonts w:ascii="Franklin Gothic Book" w:hAnsi="Franklin Gothic Book"/>
              </w:rPr>
              <w:t xml:space="preserve">profiles </w:t>
            </w:r>
            <w:r w:rsidRPr="00AC2093">
              <w:rPr>
                <w:rFonts w:ascii="Franklin Gothic Book" w:hAnsi="Franklin Gothic Book"/>
              </w:rPr>
              <w:t>using Raiser's Edge database</w:t>
            </w:r>
          </w:p>
          <w:p w14:paraId="1FB88097" w14:textId="297221B3" w:rsidR="00394A72" w:rsidRPr="00AC2093" w:rsidRDefault="00394A72" w:rsidP="00F6472D">
            <w:pPr>
              <w:pStyle w:val="ListBullet"/>
              <w:numPr>
                <w:ilvl w:val="0"/>
                <w:numId w:val="15"/>
              </w:numPr>
              <w:spacing w:before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Execute</w:t>
            </w:r>
            <w:r w:rsidR="00226184" w:rsidRPr="00AC2093">
              <w:rPr>
                <w:rFonts w:ascii="Franklin Gothic Book" w:hAnsi="Franklin Gothic Book"/>
              </w:rPr>
              <w:t>d</w:t>
            </w:r>
            <w:r w:rsidRPr="00AC2093">
              <w:rPr>
                <w:rFonts w:ascii="Franklin Gothic Book" w:hAnsi="Franklin Gothic Book"/>
              </w:rPr>
              <w:t xml:space="preserve"> </w:t>
            </w:r>
            <w:r w:rsidR="00226184" w:rsidRPr="00AC2093">
              <w:rPr>
                <w:rFonts w:ascii="Franklin Gothic Book" w:hAnsi="Franklin Gothic Book"/>
              </w:rPr>
              <w:t xml:space="preserve">efficient </w:t>
            </w:r>
            <w:r w:rsidRPr="00AC2093">
              <w:rPr>
                <w:rFonts w:ascii="Franklin Gothic Book" w:hAnsi="Franklin Gothic Book"/>
              </w:rPr>
              <w:t xml:space="preserve">packing and shipment of </w:t>
            </w:r>
            <w:r w:rsidRPr="000559D8">
              <w:rPr>
                <w:rFonts w:ascii="Franklin Gothic Book" w:hAnsi="Franklin Gothic Book"/>
                <w:b/>
                <w:bCs/>
              </w:rPr>
              <w:t xml:space="preserve">300 </w:t>
            </w:r>
            <w:r w:rsidRPr="00AC2093">
              <w:rPr>
                <w:rFonts w:ascii="Franklin Gothic Book" w:hAnsi="Franklin Gothic Book"/>
              </w:rPr>
              <w:t>Samsung tablets</w:t>
            </w:r>
            <w:r w:rsidR="00226184" w:rsidRPr="00AC2093">
              <w:rPr>
                <w:rFonts w:ascii="Franklin Gothic Book" w:hAnsi="Franklin Gothic Book"/>
              </w:rPr>
              <w:t xml:space="preserve"> for fami</w:t>
            </w:r>
            <w:r w:rsidR="00804C4E" w:rsidRPr="00AC2093">
              <w:rPr>
                <w:rFonts w:ascii="Franklin Gothic Book" w:hAnsi="Franklin Gothic Book"/>
              </w:rPr>
              <w:t xml:space="preserve">lies </w:t>
            </w:r>
          </w:p>
          <w:p w14:paraId="655BC2C1" w14:textId="77777777" w:rsidR="00394A72" w:rsidRPr="00906BEE" w:rsidRDefault="002155C1" w:rsidP="00394A72">
            <w:pPr>
              <w:pStyle w:val="Heading3"/>
              <w:spacing w:before="480"/>
            </w:pPr>
            <w:sdt>
              <w:sdtPr>
                <w:alias w:val="Education:"/>
                <w:tag w:val="Education:"/>
                <w:id w:val="1349516922"/>
                <w:placeholder>
                  <w:docPart w:val="4EB09E84D10F3A438B7C5161F1F321DA"/>
                </w:placeholder>
                <w:temporary/>
                <w:showingPlcHdr/>
                <w15:appearance w15:val="hidden"/>
              </w:sdtPr>
              <w:sdtEndPr/>
              <w:sdtContent>
                <w:r w:rsidR="00394A72" w:rsidRPr="007F5D07">
                  <w:rPr>
                    <w:sz w:val="28"/>
                    <w:szCs w:val="28"/>
                  </w:rPr>
                  <w:t>Education</w:t>
                </w:r>
              </w:sdtContent>
            </w:sdt>
          </w:p>
          <w:p w14:paraId="18A0DAC0" w14:textId="77777777" w:rsidR="00AA7FA4" w:rsidRPr="00562FA3" w:rsidRDefault="00BB64FE" w:rsidP="00E35250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562FA3">
              <w:rPr>
                <w:rFonts w:ascii="Franklin Gothic Book" w:hAnsi="Franklin Gothic Book"/>
                <w:sz w:val="20"/>
                <w:szCs w:val="20"/>
              </w:rPr>
              <w:t>Bachelor of computer science</w:t>
            </w:r>
          </w:p>
          <w:p w14:paraId="0DAD54B5" w14:textId="54CDEEE0" w:rsidR="00E35250" w:rsidRPr="00562FA3" w:rsidRDefault="00E35250" w:rsidP="00394A72">
            <w:pPr>
              <w:pStyle w:val="Heading4"/>
              <w:rPr>
                <w:sz w:val="20"/>
                <w:szCs w:val="20"/>
              </w:rPr>
            </w:pPr>
            <w:r w:rsidRPr="00562FA3">
              <w:rPr>
                <w:sz w:val="20"/>
                <w:szCs w:val="20"/>
              </w:rPr>
              <w:t xml:space="preserve">University of Waterloo • </w:t>
            </w:r>
            <w:r w:rsidR="001D5483" w:rsidRPr="00562FA3">
              <w:rPr>
                <w:sz w:val="20"/>
                <w:szCs w:val="20"/>
              </w:rPr>
              <w:t xml:space="preserve">expected </w:t>
            </w:r>
            <w:r w:rsidR="00BB64FE" w:rsidRPr="00562FA3">
              <w:rPr>
                <w:sz w:val="20"/>
                <w:szCs w:val="20"/>
              </w:rPr>
              <w:t xml:space="preserve">april </w:t>
            </w:r>
            <w:r w:rsidRPr="00562FA3">
              <w:rPr>
                <w:sz w:val="20"/>
                <w:szCs w:val="20"/>
              </w:rPr>
              <w:t>202</w:t>
            </w:r>
            <w:r w:rsidR="001D5483" w:rsidRPr="00562FA3">
              <w:rPr>
                <w:sz w:val="20"/>
                <w:szCs w:val="20"/>
              </w:rPr>
              <w:t>5</w:t>
            </w:r>
            <w:r w:rsidRPr="00562FA3">
              <w:rPr>
                <w:sz w:val="20"/>
                <w:szCs w:val="20"/>
              </w:rPr>
              <w:t xml:space="preserve"> </w:t>
            </w:r>
          </w:p>
          <w:p w14:paraId="44C603E7" w14:textId="77777777" w:rsidR="00E35250" w:rsidRPr="00562FA3" w:rsidRDefault="00E35250" w:rsidP="00394A72">
            <w:pPr>
              <w:pStyle w:val="Heading4"/>
              <w:rPr>
                <w:sz w:val="20"/>
                <w:szCs w:val="20"/>
              </w:rPr>
            </w:pPr>
          </w:p>
          <w:p w14:paraId="21F06D81" w14:textId="77777777" w:rsidR="00AA7FA4" w:rsidRPr="00562FA3" w:rsidRDefault="00394A72" w:rsidP="00394A72">
            <w:pPr>
              <w:pStyle w:val="Heading4"/>
              <w:rPr>
                <w:rFonts w:ascii="Franklin Gothic Book" w:hAnsi="Franklin Gothic Book"/>
                <w:sz w:val="20"/>
                <w:szCs w:val="20"/>
              </w:rPr>
            </w:pPr>
            <w:r w:rsidRPr="00562FA3">
              <w:rPr>
                <w:rFonts w:ascii="Franklin Gothic Book" w:hAnsi="Franklin Gothic Book"/>
                <w:sz w:val="20"/>
                <w:szCs w:val="20"/>
              </w:rPr>
              <w:t xml:space="preserve">High school diploma </w:t>
            </w:r>
          </w:p>
          <w:p w14:paraId="43A2BE68" w14:textId="77777777" w:rsidR="00E721D5" w:rsidRDefault="00394A72" w:rsidP="00D125D6">
            <w:pPr>
              <w:pStyle w:val="Heading4"/>
              <w:rPr>
                <w:sz w:val="20"/>
                <w:szCs w:val="20"/>
              </w:rPr>
            </w:pPr>
            <w:r w:rsidRPr="00562FA3">
              <w:rPr>
                <w:sz w:val="20"/>
                <w:szCs w:val="20"/>
              </w:rPr>
              <w:t xml:space="preserve">UMCA Rich tree academy • feb 2020 </w:t>
            </w:r>
          </w:p>
          <w:p w14:paraId="3F687A9C" w14:textId="0B48A782" w:rsidR="00CF5E98" w:rsidRPr="00D125D6" w:rsidRDefault="00CF5E98" w:rsidP="00D125D6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4933" w:type="dxa"/>
            <w:tcMar>
              <w:top w:w="504" w:type="dxa"/>
              <w:left w:w="0" w:type="dxa"/>
            </w:tcMar>
          </w:tcPr>
          <w:p w14:paraId="61B94FAB" w14:textId="7E9C10C3" w:rsidR="002C2CDD" w:rsidRDefault="009A0C83" w:rsidP="007569C1">
            <w:pPr>
              <w:pStyle w:val="Heading3"/>
            </w:pPr>
            <w:r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805D32" wp14:editId="45DA76E0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67310</wp:posOffset>
                      </wp:positionV>
                      <wp:extent cx="1637030" cy="278130"/>
                      <wp:effectExtent l="0" t="0" r="0" b="0"/>
                      <wp:wrapNone/>
                      <wp:docPr id="11" name="Text Box 11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703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BF8BB7" w14:textId="2055815D" w:rsidR="00C007EB" w:rsidRPr="00C007EB" w:rsidRDefault="006064C9" w:rsidP="00C007EB">
                                  <w:pPr>
                                    <w:rPr>
                                      <w:lang w:val="en-CA"/>
                                    </w:rPr>
                                  </w:pPr>
                                  <w:r w:rsidRPr="006064C9">
                                    <w:rPr>
                                      <w:lang w:val="en-CA"/>
                                    </w:rPr>
                                    <w:t>github.com/nadinepi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05D32" id="Text Box 11" o:spid="_x0000_s1027" type="#_x0000_t202" href="https://github.com/nadinepi" style="position:absolute;margin-left:103.8pt;margin-top:5.3pt;width:128.9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" o:button="t" filled="f" stroked="f" strokeweight=".5pt">
                      <v:fill o:detectmouseclick="t"/>
                      <v:textbox>
                        <w:txbxContent>
                          <w:p w14:paraId="19BF8BB7" w14:textId="2055815D" w:rsidR="00C007EB" w:rsidRPr="00C007EB" w:rsidRDefault="006064C9" w:rsidP="00C007EB">
                            <w:pPr>
                              <w:rPr>
                                <w:lang w:val="en-CA"/>
                              </w:rPr>
                            </w:pPr>
                            <w:r w:rsidRPr="006064C9">
                              <w:rPr>
                                <w:lang w:val="en-CA"/>
                              </w:rPr>
                              <w:t>github.com/nadinepi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A82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D54AA4" wp14:editId="443BFD0E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-178435</wp:posOffset>
                      </wp:positionV>
                      <wp:extent cx="2259965" cy="260350"/>
                      <wp:effectExtent l="0" t="0" r="0" b="0"/>
                      <wp:wrapNone/>
                      <wp:docPr id="9" name="Text Box 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996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D479D" w14:textId="77777777" w:rsidR="00EE3A82" w:rsidRPr="00051287" w:rsidRDefault="00EE3A82" w:rsidP="00EE3A82">
                                  <w:pPr>
                                    <w:rPr>
                                      <w:lang w:val="en-CA"/>
                                    </w:rPr>
                                  </w:pPr>
                                  <w:r w:rsidRPr="009D3D5C">
                                    <w:rPr>
                                      <w:lang w:val="en-CA"/>
                                    </w:rPr>
                                    <w:t>linkedin.com/in/nadine-pigida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54AA4" id="Text Box 9" o:spid="_x0000_s1028" type="#_x0000_t202" href="http://linkedin.com/in/nadine-pigida" style="position:absolute;margin-left:54.95pt;margin-top:-14.05pt;width:177.95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" o:button="t" filled="f" stroked="f" strokeweight=".5pt">
                      <v:fill o:detectmouseclick="t"/>
                      <v:textbox>
                        <w:txbxContent>
                          <w:p w14:paraId="63DD479D" w14:textId="77777777" w:rsidR="00EE3A82" w:rsidRPr="00051287" w:rsidRDefault="00EE3A82" w:rsidP="00EE3A82">
                            <w:pPr>
                              <w:rPr>
                                <w:lang w:val="en-CA"/>
                              </w:rPr>
                            </w:pPr>
                            <w:r w:rsidRPr="009D3D5C">
                              <w:rPr>
                                <w:lang w:val="en-CA"/>
                              </w:rPr>
                              <w:t>linkedin.com/in/nadine-pigida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63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254BD2" wp14:editId="2D9A418D">
                      <wp:simplePos x="0" y="0"/>
                      <wp:positionH relativeFrom="column">
                        <wp:posOffset>1502410</wp:posOffset>
                      </wp:positionH>
                      <wp:positionV relativeFrom="paragraph">
                        <wp:posOffset>315341</wp:posOffset>
                      </wp:positionV>
                      <wp:extent cx="1417320" cy="278130"/>
                      <wp:effectExtent l="0" t="0" r="0" b="0"/>
                      <wp:wrapNone/>
                      <wp:docPr id="10" name="Text Box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30AB51" w14:textId="25278D03" w:rsidR="00F234E2" w:rsidRPr="00C007EB" w:rsidRDefault="00E50D3C" w:rsidP="00F234E2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nadinepi.github.io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54BD2" id="Text Box 10" o:spid="_x0000_s1029" type="#_x0000_t202" href="https://nadinepi.github.io/" style="position:absolute;margin-left:118.3pt;margin-top:24.85pt;width:111.6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" o:button="t" filled="f" stroked="f" strokeweight=".5pt">
                      <v:fill o:detectmouseclick="t"/>
                      <v:textbox>
                        <w:txbxContent>
                          <w:p w14:paraId="6030AB51" w14:textId="25278D03" w:rsidR="00F234E2" w:rsidRPr="00C007EB" w:rsidRDefault="00E50D3C" w:rsidP="00F234E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nadinepi.github.io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63E" w:rsidRPr="00B929D9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159BA3E" wp14:editId="20E968D9">
                  <wp:simplePos x="0" y="0"/>
                  <wp:positionH relativeFrom="column">
                    <wp:posOffset>2873375</wp:posOffset>
                  </wp:positionH>
                  <wp:positionV relativeFrom="page">
                    <wp:posOffset>361950</wp:posOffset>
                  </wp:positionV>
                  <wp:extent cx="151130" cy="151130"/>
                  <wp:effectExtent l="0" t="0" r="1270" b="1270"/>
                  <wp:wrapNone/>
                  <wp:docPr id="13" name="Picture 1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9A3" w:rsidRPr="00DE484E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150E37C" wp14:editId="248FBC2B">
                  <wp:simplePos x="0" y="0"/>
                  <wp:positionH relativeFrom="column">
                    <wp:posOffset>2807335</wp:posOffset>
                  </wp:positionH>
                  <wp:positionV relativeFrom="page">
                    <wp:posOffset>48260</wp:posOffset>
                  </wp:positionV>
                  <wp:extent cx="297180" cy="297180"/>
                  <wp:effectExtent l="0" t="0" r="0" b="0"/>
                  <wp:wrapNone/>
                  <wp:docPr id="7" name="Picture 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9A3" w:rsidRPr="0050272D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8DB22B7" wp14:editId="320BAD14">
                  <wp:simplePos x="0" y="0"/>
                  <wp:positionH relativeFrom="column">
                    <wp:posOffset>2875090</wp:posOffset>
                  </wp:positionH>
                  <wp:positionV relativeFrom="page">
                    <wp:posOffset>-135890</wp:posOffset>
                  </wp:positionV>
                  <wp:extent cx="167005" cy="16573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C9FCB" w14:textId="213F0BF2" w:rsidR="00394A72" w:rsidRPr="00906BEE" w:rsidRDefault="002155C1" w:rsidP="00E97E4E">
            <w:pPr>
              <w:pStyle w:val="Heading3"/>
              <w:spacing w:before="460"/>
              <w:contextualSpacing w:val="0"/>
            </w:pPr>
            <w:sdt>
              <w:sdtPr>
                <w:alias w:val="Skills:"/>
                <w:tag w:val="Skills:"/>
                <w:id w:val="1490835561"/>
                <w:placeholder>
                  <w:docPart w:val="2269BF49602AA447B29718F1D0796952"/>
                </w:placeholder>
                <w:temporary/>
                <w:showingPlcHdr/>
                <w15:appearance w15:val="hidden"/>
              </w:sdtPr>
              <w:sdtEndPr/>
              <w:sdtContent>
                <w:r w:rsidR="00394A72" w:rsidRPr="007F5D07">
                  <w:rPr>
                    <w:sz w:val="28"/>
                    <w:szCs w:val="28"/>
                  </w:rPr>
                  <w:t>Skills</w:t>
                </w:r>
              </w:sdtContent>
            </w:sdt>
          </w:p>
          <w:p w14:paraId="31CBACB7" w14:textId="6452811E" w:rsidR="003609B6" w:rsidRPr="003609B6" w:rsidRDefault="00C0603C" w:rsidP="003609B6">
            <w:pPr>
              <w:pStyle w:val="ListBullet"/>
              <w:numPr>
                <w:ilvl w:val="0"/>
                <w:numId w:val="13"/>
              </w:numPr>
              <w:ind w:right="-85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Python</w:t>
            </w:r>
            <w:r w:rsidR="00E450BD" w:rsidRPr="00AC2093">
              <w:rPr>
                <w:rFonts w:ascii="Franklin Gothic Book" w:hAnsi="Franklin Gothic Book"/>
              </w:rPr>
              <w:t xml:space="preserve">, </w:t>
            </w:r>
            <w:r w:rsidR="00B61252">
              <w:rPr>
                <w:rFonts w:ascii="Franklin Gothic Book" w:hAnsi="Franklin Gothic Book"/>
              </w:rPr>
              <w:t>Racket,</w:t>
            </w:r>
            <w:r w:rsidR="004C01FA">
              <w:rPr>
                <w:rFonts w:ascii="Franklin Gothic Book" w:hAnsi="Franklin Gothic Book"/>
              </w:rPr>
              <w:t xml:space="preserve"> C,</w:t>
            </w:r>
            <w:r w:rsidR="00B61252">
              <w:rPr>
                <w:rFonts w:ascii="Franklin Gothic Book" w:hAnsi="Franklin Gothic Book"/>
              </w:rPr>
              <w:t xml:space="preserve"> </w:t>
            </w:r>
            <w:r w:rsidR="003609B6">
              <w:rPr>
                <w:rFonts w:ascii="Franklin Gothic Book" w:hAnsi="Franklin Gothic Book"/>
              </w:rPr>
              <w:t xml:space="preserve">C++, </w:t>
            </w:r>
            <w:r w:rsidR="00394A72" w:rsidRPr="00AC2093">
              <w:rPr>
                <w:rFonts w:ascii="Franklin Gothic Book" w:hAnsi="Franklin Gothic Book"/>
              </w:rPr>
              <w:t>HTML, CSS, JavaScript</w:t>
            </w:r>
            <w:r w:rsidR="003609B6">
              <w:rPr>
                <w:rFonts w:ascii="Franklin Gothic Book" w:hAnsi="Franklin Gothic Book"/>
              </w:rPr>
              <w:t>, Google Firebase</w:t>
            </w:r>
          </w:p>
          <w:p w14:paraId="2B3F237B" w14:textId="0C7EFF82" w:rsidR="00E450BD" w:rsidRPr="00AC2093" w:rsidRDefault="00E450BD" w:rsidP="00394A72">
            <w:pPr>
              <w:pStyle w:val="ListBullet"/>
              <w:numPr>
                <w:ilvl w:val="0"/>
                <w:numId w:val="13"/>
              </w:numPr>
              <w:ind w:right="-85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Git</w:t>
            </w:r>
            <w:r w:rsidR="001537C6">
              <w:rPr>
                <w:rFonts w:ascii="Franklin Gothic Book" w:hAnsi="Franklin Gothic Book"/>
              </w:rPr>
              <w:t>/GitHub</w:t>
            </w:r>
          </w:p>
          <w:p w14:paraId="6589DA31" w14:textId="77777777" w:rsidR="00394A72" w:rsidRPr="00AC2093" w:rsidRDefault="00394A72" w:rsidP="00394A72">
            <w:pPr>
              <w:pStyle w:val="ListBullet"/>
              <w:numPr>
                <w:ilvl w:val="0"/>
                <w:numId w:val="13"/>
              </w:numPr>
              <w:ind w:right="-85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Microsoft Office Suite</w:t>
            </w:r>
          </w:p>
          <w:p w14:paraId="7484897A" w14:textId="77777777" w:rsidR="00394A72" w:rsidRPr="00AC2093" w:rsidRDefault="00394A72" w:rsidP="00394A72">
            <w:pPr>
              <w:pStyle w:val="ListBullet"/>
              <w:numPr>
                <w:ilvl w:val="0"/>
                <w:numId w:val="13"/>
              </w:numPr>
              <w:ind w:right="-85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Typing speed up to 100 wpm</w:t>
            </w:r>
          </w:p>
          <w:p w14:paraId="35817C98" w14:textId="77777777" w:rsidR="00E97E4E" w:rsidRDefault="00E97E4E" w:rsidP="00E97E4E">
            <w:pPr>
              <w:pStyle w:val="ListBullet"/>
              <w:numPr>
                <w:ilvl w:val="0"/>
                <w:numId w:val="0"/>
              </w:numPr>
            </w:pPr>
          </w:p>
          <w:p w14:paraId="43959468" w14:textId="29B1A08C" w:rsidR="00E97E4E" w:rsidRPr="007F5D07" w:rsidRDefault="00E97E4E" w:rsidP="001E678B">
            <w:pPr>
              <w:pStyle w:val="Heading3"/>
              <w:spacing w:before="120"/>
              <w:rPr>
                <w:sz w:val="28"/>
                <w:szCs w:val="22"/>
              </w:rPr>
            </w:pPr>
            <w:r w:rsidRPr="007F5D07">
              <w:rPr>
                <w:sz w:val="28"/>
                <w:szCs w:val="22"/>
              </w:rPr>
              <w:t>Projects</w:t>
            </w:r>
          </w:p>
          <w:p w14:paraId="47228A0A" w14:textId="1E68F021" w:rsidR="00951DE5" w:rsidRPr="00EB08FC" w:rsidRDefault="00327877" w:rsidP="00951DE5">
            <w:pPr>
              <w:pStyle w:val="Heading4"/>
            </w:pPr>
            <w:r w:rsidRPr="00DE484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7238AC2E" wp14:editId="3BA4E449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-44450</wp:posOffset>
                  </wp:positionV>
                  <wp:extent cx="263525" cy="263525"/>
                  <wp:effectExtent l="0" t="0" r="0" b="0"/>
                  <wp:wrapNone/>
                  <wp:docPr id="20" name="Picture 2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29D9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52BDBDF" wp14:editId="3FD69FC8">
                  <wp:simplePos x="0" y="0"/>
                  <wp:positionH relativeFrom="column">
                    <wp:posOffset>976630</wp:posOffset>
                  </wp:positionH>
                  <wp:positionV relativeFrom="paragraph">
                    <wp:posOffset>4445</wp:posOffset>
                  </wp:positionV>
                  <wp:extent cx="151130" cy="151130"/>
                  <wp:effectExtent l="0" t="0" r="1270" b="1270"/>
                  <wp:wrapNone/>
                  <wp:docPr id="27" name="Picture 2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1DE5" w:rsidRPr="00EB08FC">
              <w:t>KindKart</w:t>
            </w:r>
          </w:p>
          <w:p w14:paraId="3C06885B" w14:textId="472184FF" w:rsidR="00EB08FC" w:rsidRPr="00AC2093" w:rsidRDefault="00E97E4E" w:rsidP="007F5D07">
            <w:pPr>
              <w:pStyle w:val="ListBullet"/>
              <w:numPr>
                <w:ilvl w:val="0"/>
                <w:numId w:val="19"/>
              </w:numPr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 xml:space="preserve">Ethical shopping </w:t>
            </w:r>
            <w:r w:rsidR="005E4DC9" w:rsidRPr="00AC2093">
              <w:rPr>
                <w:rFonts w:ascii="Franklin Gothic Book" w:hAnsi="Franklin Gothic Book"/>
              </w:rPr>
              <w:t>and coupon</w:t>
            </w:r>
            <w:r w:rsidR="00B0458E">
              <w:rPr>
                <w:rFonts w:ascii="Franklin Gothic Book" w:hAnsi="Franklin Gothic Book"/>
              </w:rPr>
              <w:t xml:space="preserve"> database</w:t>
            </w:r>
            <w:r w:rsidR="005E4DC9" w:rsidRPr="00AC2093">
              <w:rPr>
                <w:rFonts w:ascii="Franklin Gothic Book" w:hAnsi="Franklin Gothic Book"/>
              </w:rPr>
              <w:t xml:space="preserve"> </w:t>
            </w:r>
            <w:r w:rsidRPr="00AC2093">
              <w:rPr>
                <w:rFonts w:ascii="Franklin Gothic Book" w:hAnsi="Franklin Gothic Book"/>
              </w:rPr>
              <w:t xml:space="preserve">Chrome browser extension </w:t>
            </w:r>
            <w:r w:rsidRPr="00AC2093">
              <w:rPr>
                <w:rFonts w:ascii="Franklin Gothic Book" w:hAnsi="Franklin Gothic Book"/>
              </w:rPr>
              <w:t xml:space="preserve">using </w:t>
            </w:r>
            <w:r w:rsidRPr="00B3492A">
              <w:rPr>
                <w:rFonts w:ascii="Franklin Gothic Book" w:hAnsi="Franklin Gothic Book"/>
                <w:b/>
                <w:bCs/>
              </w:rPr>
              <w:t>HTML</w:t>
            </w:r>
            <w:r w:rsidRPr="00AC2093">
              <w:rPr>
                <w:rFonts w:ascii="Franklin Gothic Book" w:hAnsi="Franklin Gothic Book"/>
              </w:rPr>
              <w:t xml:space="preserve">, </w:t>
            </w:r>
            <w:r w:rsidRPr="00B3492A">
              <w:rPr>
                <w:rFonts w:ascii="Franklin Gothic Book" w:hAnsi="Franklin Gothic Book"/>
                <w:b/>
                <w:bCs/>
              </w:rPr>
              <w:t>CSS</w:t>
            </w:r>
            <w:r w:rsidRPr="00AC2093">
              <w:rPr>
                <w:rFonts w:ascii="Franklin Gothic Book" w:hAnsi="Franklin Gothic Book"/>
              </w:rPr>
              <w:t xml:space="preserve">, </w:t>
            </w:r>
            <w:r w:rsidRPr="00B3492A">
              <w:rPr>
                <w:rFonts w:ascii="Franklin Gothic Book" w:hAnsi="Franklin Gothic Book"/>
                <w:b/>
                <w:bCs/>
              </w:rPr>
              <w:t>JavaScript</w:t>
            </w:r>
            <w:r w:rsidRPr="00AC2093">
              <w:rPr>
                <w:rFonts w:ascii="Franklin Gothic Book" w:hAnsi="Franklin Gothic Book"/>
              </w:rPr>
              <w:t xml:space="preserve">, and </w:t>
            </w:r>
            <w:r w:rsidRPr="00B3492A">
              <w:rPr>
                <w:rFonts w:ascii="Franklin Gothic Book" w:hAnsi="Franklin Gothic Book"/>
                <w:b/>
                <w:bCs/>
              </w:rPr>
              <w:t>Google Fire</w:t>
            </w:r>
            <w:r w:rsidR="00501214" w:rsidRPr="00B3492A">
              <w:rPr>
                <w:rFonts w:ascii="Franklin Gothic Book" w:hAnsi="Franklin Gothic Book"/>
                <w:b/>
                <w:bCs/>
              </w:rPr>
              <w:t>b</w:t>
            </w:r>
            <w:r w:rsidRPr="00B3492A">
              <w:rPr>
                <w:rFonts w:ascii="Franklin Gothic Book" w:hAnsi="Franklin Gothic Book"/>
                <w:b/>
                <w:bCs/>
              </w:rPr>
              <w:t>ase</w:t>
            </w:r>
            <w:r w:rsidR="00EB08FC" w:rsidRPr="00AC2093">
              <w:rPr>
                <w:rFonts w:ascii="Franklin Gothic Book" w:hAnsi="Franklin Gothic Book"/>
              </w:rPr>
              <w:t xml:space="preserve"> </w:t>
            </w:r>
          </w:p>
          <w:p w14:paraId="5C6B34AB" w14:textId="77777777" w:rsidR="00E97E4E" w:rsidRDefault="00E97E4E" w:rsidP="006C6D81">
            <w:pPr>
              <w:pStyle w:val="ListBullet"/>
              <w:numPr>
                <w:ilvl w:val="0"/>
                <w:numId w:val="19"/>
              </w:numPr>
              <w:spacing w:before="120"/>
              <w:contextualSpacing w:val="0"/>
              <w:rPr>
                <w:rFonts w:ascii="Franklin Gothic Book" w:hAnsi="Franklin Gothic Book"/>
              </w:rPr>
            </w:pPr>
            <w:r w:rsidRPr="00FF0057">
              <w:rPr>
                <w:rFonts w:ascii="Franklin Gothic Book" w:hAnsi="Franklin Gothic Book"/>
              </w:rPr>
              <w:t>1</w:t>
            </w:r>
            <w:r w:rsidRPr="00FF0057">
              <w:rPr>
                <w:rFonts w:ascii="Franklin Gothic Book" w:hAnsi="Franklin Gothic Book"/>
                <w:vertAlign w:val="superscript"/>
              </w:rPr>
              <w:t>st</w:t>
            </w:r>
            <w:r w:rsidRPr="00FF0057">
              <w:rPr>
                <w:rFonts w:ascii="Franklin Gothic Book" w:hAnsi="Franklin Gothic Book"/>
              </w:rPr>
              <w:t xml:space="preserve"> place</w:t>
            </w:r>
            <w:r w:rsidRPr="00AC2093">
              <w:rPr>
                <w:rFonts w:ascii="Franklin Gothic Book" w:hAnsi="Franklin Gothic Book"/>
              </w:rPr>
              <w:t xml:space="preserve"> in Industry category, SEThacks hackathon 2020</w:t>
            </w:r>
          </w:p>
          <w:p w14:paraId="5BF98B13" w14:textId="63564433" w:rsidR="00337A74" w:rsidRDefault="00D3059B" w:rsidP="00071C20">
            <w:pPr>
              <w:pStyle w:val="Heading4"/>
            </w:pPr>
            <w:r w:rsidRPr="00DE484E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561A36E4" wp14:editId="599B2E25">
                  <wp:simplePos x="0" y="0"/>
                  <wp:positionH relativeFrom="column">
                    <wp:posOffset>1056640</wp:posOffset>
                  </wp:positionH>
                  <wp:positionV relativeFrom="paragraph">
                    <wp:posOffset>66692</wp:posOffset>
                  </wp:positionV>
                  <wp:extent cx="263525" cy="263525"/>
                  <wp:effectExtent l="0" t="0" r="0" b="0"/>
                  <wp:wrapNone/>
                  <wp:docPr id="28" name="Picture 28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>
                            <a:hlinkClick r:id="rId19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0780">
              <w:t>Forget-Me-Not</w:t>
            </w:r>
            <w:r w:rsidR="00F5469B">
              <w:t xml:space="preserve"> </w:t>
            </w:r>
          </w:p>
          <w:p w14:paraId="6E7DBCD5" w14:textId="1FB567B4" w:rsidR="00337A74" w:rsidRPr="00362870" w:rsidRDefault="00CA072A" w:rsidP="00362870">
            <w:pPr>
              <w:pStyle w:val="ListBullet"/>
              <w:numPr>
                <w:ilvl w:val="0"/>
                <w:numId w:val="19"/>
              </w:numPr>
              <w:spacing w:before="120"/>
              <w:contextualSpacing w:val="0"/>
              <w:rPr>
                <w:rFonts w:asciiTheme="majorHAnsi" w:hAnsiTheme="majorHAnsi"/>
              </w:rPr>
            </w:pPr>
            <w:r w:rsidRPr="00CA072A">
              <w:rPr>
                <w:rFonts w:ascii="Franklin Gothic Book" w:hAnsi="Franklin Gothic Book"/>
              </w:rPr>
              <w:t xml:space="preserve">Built </w:t>
            </w:r>
            <w:r w:rsidRPr="00CA072A">
              <w:rPr>
                <w:rFonts w:ascii="Franklin Gothic Book" w:hAnsi="Franklin Gothic Book"/>
              </w:rPr>
              <w:t>an Android app u</w:t>
            </w:r>
            <w:r w:rsidRPr="00CA072A">
              <w:rPr>
                <w:rFonts w:ascii="Franklin Gothic Book" w:hAnsi="Franklin Gothic Book"/>
              </w:rPr>
              <w:t>sin</w:t>
            </w:r>
            <w:r w:rsidRPr="00CA072A">
              <w:rPr>
                <w:rFonts w:ascii="Franklin Gothic Book" w:hAnsi="Franklin Gothic Book"/>
              </w:rPr>
              <w:t xml:space="preserve">g </w:t>
            </w:r>
            <w:r w:rsidRPr="005F0780">
              <w:rPr>
                <w:rFonts w:ascii="Franklin Gothic Book" w:hAnsi="Franklin Gothic Book"/>
                <w:b/>
                <w:bCs/>
              </w:rPr>
              <w:t xml:space="preserve">Java </w:t>
            </w:r>
            <w:r w:rsidRPr="00CA072A">
              <w:rPr>
                <w:rFonts w:ascii="Franklin Gothic Book" w:hAnsi="Franklin Gothic Book"/>
              </w:rPr>
              <w:t xml:space="preserve">and prototyped in </w:t>
            </w:r>
            <w:r w:rsidRPr="005F0780">
              <w:rPr>
                <w:rFonts w:ascii="Franklin Gothic Book" w:hAnsi="Franklin Gothic Book"/>
                <w:b/>
                <w:bCs/>
              </w:rPr>
              <w:t xml:space="preserve">Figma </w:t>
            </w:r>
            <w:r w:rsidRPr="00CA072A">
              <w:rPr>
                <w:rFonts w:ascii="Franklin Gothic Book" w:hAnsi="Franklin Gothic Book"/>
              </w:rPr>
              <w:t>that provides students with custom health and hygiene reminders to help take care of their well</w:t>
            </w:r>
            <w:r>
              <w:rPr>
                <w:rFonts w:ascii="Franklin Gothic Book" w:hAnsi="Franklin Gothic Book"/>
              </w:rPr>
              <w:t>-</w:t>
            </w:r>
            <w:r w:rsidRPr="00CA072A">
              <w:rPr>
                <w:rFonts w:ascii="Franklin Gothic Book" w:hAnsi="Franklin Gothic Book"/>
              </w:rPr>
              <w:t>being</w:t>
            </w:r>
            <w:r w:rsidR="009316D7" w:rsidRPr="00CA072A">
              <w:rPr>
                <w:rFonts w:ascii="Franklin Gothic Book" w:hAnsi="Franklin Gothic Book"/>
              </w:rPr>
              <w:t xml:space="preserve"> </w:t>
            </w:r>
          </w:p>
          <w:p w14:paraId="75D2711B" w14:textId="0D583085" w:rsidR="00EB08FC" w:rsidRPr="00EB08FC" w:rsidRDefault="00BC58A2" w:rsidP="00EB08FC">
            <w:pPr>
              <w:pStyle w:val="Heading4"/>
            </w:pPr>
            <w:r w:rsidRPr="00DE484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B7208BC" wp14:editId="45F3FBFB">
                  <wp:simplePos x="0" y="0"/>
                  <wp:positionH relativeFrom="column">
                    <wp:posOffset>572753</wp:posOffset>
                  </wp:positionH>
                  <wp:positionV relativeFrom="paragraph">
                    <wp:posOffset>72390</wp:posOffset>
                  </wp:positionV>
                  <wp:extent cx="263525" cy="263525"/>
                  <wp:effectExtent l="0" t="0" r="0" b="0"/>
                  <wp:wrapNone/>
                  <wp:docPr id="22" name="Picture 2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>
                            <a:hlinkClick r:id="rId20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8FC" w:rsidRPr="00EB08FC">
              <w:t>Carrot</w:t>
            </w:r>
          </w:p>
          <w:p w14:paraId="230F100F" w14:textId="427C9628" w:rsidR="002E1D40" w:rsidRDefault="00E97E4E" w:rsidP="002E1D40">
            <w:pPr>
              <w:pStyle w:val="ListBullet"/>
              <w:numPr>
                <w:ilvl w:val="0"/>
                <w:numId w:val="19"/>
              </w:numPr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 xml:space="preserve">Positive-reinforcement task-completion website for children using </w:t>
            </w:r>
            <w:r w:rsidRPr="00CF604A">
              <w:rPr>
                <w:rFonts w:ascii="Franklin Gothic Book" w:hAnsi="Franklin Gothic Book"/>
                <w:b/>
                <w:bCs/>
              </w:rPr>
              <w:t>HTML</w:t>
            </w:r>
            <w:r w:rsidRPr="00AC2093">
              <w:rPr>
                <w:rFonts w:ascii="Franklin Gothic Book" w:hAnsi="Franklin Gothic Book"/>
              </w:rPr>
              <w:t xml:space="preserve">, </w:t>
            </w:r>
            <w:r w:rsidRPr="00CF604A">
              <w:rPr>
                <w:rFonts w:ascii="Franklin Gothic Book" w:hAnsi="Franklin Gothic Book"/>
                <w:b/>
                <w:bCs/>
              </w:rPr>
              <w:t>CSS</w:t>
            </w:r>
            <w:r w:rsidRPr="00AC2093">
              <w:rPr>
                <w:rFonts w:ascii="Franklin Gothic Book" w:hAnsi="Franklin Gothic Book"/>
              </w:rPr>
              <w:t xml:space="preserve">, and </w:t>
            </w:r>
            <w:r w:rsidRPr="00CF604A">
              <w:rPr>
                <w:rFonts w:ascii="Franklin Gothic Book" w:hAnsi="Franklin Gothic Book"/>
                <w:b/>
                <w:bCs/>
              </w:rPr>
              <w:t>JavaScript</w:t>
            </w:r>
          </w:p>
          <w:p w14:paraId="14229B38" w14:textId="67880E84" w:rsidR="002E1D40" w:rsidRDefault="001537C6" w:rsidP="00773D00">
            <w:pPr>
              <w:pStyle w:val="Heading4"/>
            </w:pPr>
            <w:r>
              <w:t xml:space="preserve">python </w:t>
            </w:r>
            <w:r w:rsidR="00773D00">
              <w:t>projects</w:t>
            </w:r>
          </w:p>
          <w:p w14:paraId="64CBB3E9" w14:textId="5DFD7505" w:rsidR="00FC7831" w:rsidRPr="00FC7831" w:rsidRDefault="00281E9F" w:rsidP="00BF2CD7">
            <w:pPr>
              <w:pStyle w:val="ListBullet"/>
              <w:numPr>
                <w:ilvl w:val="0"/>
                <w:numId w:val="19"/>
              </w:numPr>
              <w:spacing w:before="120" w:after="120"/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C9012C">
              <w:rPr>
                <w:b/>
                <w:bCs/>
                <w:noProof/>
              </w:rPr>
              <w:drawing>
                <wp:anchor distT="0" distB="0" distL="114300" distR="114300" simplePos="0" relativeHeight="251704320" behindDoc="0" locked="0" layoutInCell="1" allowOverlap="1" wp14:anchorId="2C53C469" wp14:editId="53EC7CDD">
                  <wp:simplePos x="0" y="0"/>
                  <wp:positionH relativeFrom="column">
                    <wp:posOffset>2922888</wp:posOffset>
                  </wp:positionH>
                  <wp:positionV relativeFrom="paragraph">
                    <wp:posOffset>25400</wp:posOffset>
                  </wp:positionV>
                  <wp:extent cx="263525" cy="263525"/>
                  <wp:effectExtent l="0" t="0" r="0" b="0"/>
                  <wp:wrapNone/>
                  <wp:docPr id="25" name="Picture 25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>
                            <a:hlinkClick r:id="rId21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7831" w:rsidRPr="00C9012C">
              <w:rPr>
                <w:rFonts w:ascii="Franklin Gothic Book" w:hAnsi="Franklin Gothic Book"/>
                <w:b/>
                <w:bCs/>
              </w:rPr>
              <w:t>T</w:t>
            </w:r>
            <w:r w:rsidR="00B0458E">
              <w:rPr>
                <w:rFonts w:ascii="Franklin Gothic Book" w:hAnsi="Franklin Gothic Book"/>
                <w:b/>
                <w:bCs/>
              </w:rPr>
              <w:t>OP</w:t>
            </w:r>
            <w:r w:rsidR="00FC7831" w:rsidRPr="00C9012C">
              <w:rPr>
                <w:rFonts w:ascii="Franklin Gothic Book" w:hAnsi="Franklin Gothic Book"/>
                <w:b/>
                <w:bCs/>
              </w:rPr>
              <w:t xml:space="preserve"> </w:t>
            </w:r>
            <w:r w:rsidR="00B0458E">
              <w:rPr>
                <w:rFonts w:ascii="Franklin Gothic Book" w:hAnsi="Franklin Gothic Book"/>
                <w:b/>
                <w:bCs/>
              </w:rPr>
              <w:t>NEWS</w:t>
            </w:r>
            <w:r w:rsidR="00FC7831" w:rsidRPr="00C9012C">
              <w:rPr>
                <w:rFonts w:ascii="Franklin Gothic Book" w:hAnsi="Franklin Gothic Book"/>
                <w:b/>
                <w:bCs/>
              </w:rPr>
              <w:t xml:space="preserve"> GUI</w:t>
            </w:r>
            <w:r w:rsidR="00FC7831" w:rsidRPr="00AC2093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| </w:t>
            </w:r>
            <w:r w:rsidR="00BF2CD7">
              <w:rPr>
                <w:rFonts w:ascii="Franklin Gothic Book" w:hAnsi="Franklin Gothic Book"/>
              </w:rPr>
              <w:t>C</w:t>
            </w:r>
            <w:r>
              <w:rPr>
                <w:rFonts w:ascii="Franklin Gothic Book" w:hAnsi="Franklin Gothic Book"/>
              </w:rPr>
              <w:t xml:space="preserve">reated </w:t>
            </w:r>
            <w:r w:rsidR="00FC7831" w:rsidRPr="00AC2093">
              <w:rPr>
                <w:rFonts w:ascii="Franklin Gothic Book" w:hAnsi="Franklin Gothic Book"/>
              </w:rPr>
              <w:t>using tkinter library</w:t>
            </w:r>
            <w:r w:rsidR="00FC7831">
              <w:rPr>
                <w:rFonts w:ascii="Franklin Gothic Book" w:hAnsi="Franklin Gothic Book"/>
              </w:rPr>
              <w:t xml:space="preserve"> </w:t>
            </w:r>
          </w:p>
          <w:p w14:paraId="3197422F" w14:textId="4CEB628E" w:rsidR="00E97E4E" w:rsidRPr="00AC2093" w:rsidRDefault="00B0458E" w:rsidP="00773D00">
            <w:pPr>
              <w:pStyle w:val="ListBullet"/>
              <w:numPr>
                <w:ilvl w:val="0"/>
                <w:numId w:val="19"/>
              </w:numPr>
              <w:ind w:left="357" w:hanging="357"/>
              <w:contextualSpacing w:val="0"/>
              <w:rPr>
                <w:rFonts w:ascii="Franklin Gothic Book" w:hAnsi="Franklin Gothic Book"/>
              </w:rPr>
            </w:pPr>
            <w:r w:rsidRPr="00C9012C">
              <w:rPr>
                <w:b/>
                <w:bCs/>
                <w:noProof/>
              </w:rPr>
              <w:drawing>
                <wp:anchor distT="0" distB="0" distL="114300" distR="114300" simplePos="0" relativeHeight="251694080" behindDoc="0" locked="0" layoutInCell="1" allowOverlap="1" wp14:anchorId="718662CE" wp14:editId="69641BFB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120015</wp:posOffset>
                  </wp:positionV>
                  <wp:extent cx="263525" cy="263525"/>
                  <wp:effectExtent l="0" t="0" r="0" b="0"/>
                  <wp:wrapNone/>
                  <wp:docPr id="23" name="Picture 23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>
                            <a:hlinkClick r:id="rId22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Franklin Gothic Book" w:hAnsi="Franklin Gothic Book"/>
                <w:b/>
                <w:bCs/>
              </w:rPr>
              <w:t>MALWARE SCANNER</w:t>
            </w:r>
            <w:r w:rsidR="00BC58A2">
              <w:rPr>
                <w:rFonts w:ascii="Franklin Gothic Book" w:hAnsi="Franklin Gothic Book"/>
              </w:rPr>
              <w:t xml:space="preserve"> | </w:t>
            </w:r>
            <w:r w:rsidR="00E97E4E" w:rsidRPr="00AC2093">
              <w:rPr>
                <w:rFonts w:ascii="Franklin Gothic Book" w:hAnsi="Franklin Gothic Book"/>
              </w:rPr>
              <w:t xml:space="preserve">Text-based malware scanner for files and </w:t>
            </w:r>
            <w:r w:rsidR="00256457" w:rsidRPr="00AC2093">
              <w:rPr>
                <w:rFonts w:ascii="Franklin Gothic Book" w:hAnsi="Franklin Gothic Book"/>
              </w:rPr>
              <w:t>URLs</w:t>
            </w:r>
            <w:r w:rsidR="00E97E4E" w:rsidRPr="00AC2093">
              <w:rPr>
                <w:rFonts w:ascii="Franklin Gothic Book" w:hAnsi="Franklin Gothic Book"/>
              </w:rPr>
              <w:t xml:space="preserve"> using </w:t>
            </w:r>
            <w:r w:rsidR="00E97E4E" w:rsidRPr="000559D8">
              <w:rPr>
                <w:rFonts w:ascii="Franklin Gothic Book" w:hAnsi="Franklin Gothic Book"/>
                <w:b/>
                <w:bCs/>
              </w:rPr>
              <w:t xml:space="preserve">VirusTotal </w:t>
            </w:r>
            <w:r w:rsidR="00E97E4E" w:rsidRPr="00CF604A">
              <w:rPr>
                <w:rFonts w:ascii="Franklin Gothic Book" w:hAnsi="Franklin Gothic Book"/>
                <w:b/>
                <w:bCs/>
              </w:rPr>
              <w:t>API</w:t>
            </w:r>
          </w:p>
          <w:p w14:paraId="12D2D88C" w14:textId="30D424B1" w:rsidR="00E97E4E" w:rsidRPr="00AC2093" w:rsidRDefault="002637E7" w:rsidP="006C6D81">
            <w:pPr>
              <w:pStyle w:val="ListBullet"/>
              <w:numPr>
                <w:ilvl w:val="0"/>
                <w:numId w:val="19"/>
              </w:numPr>
              <w:spacing w:before="120"/>
              <w:contextualSpacing w:val="0"/>
              <w:rPr>
                <w:rFonts w:ascii="Franklin Gothic Book" w:hAnsi="Franklin Gothic Book"/>
              </w:rPr>
            </w:pPr>
            <w:r w:rsidRPr="00DE484E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0389B64D" wp14:editId="78760275">
                  <wp:simplePos x="0" y="0"/>
                  <wp:positionH relativeFrom="column">
                    <wp:posOffset>3095608</wp:posOffset>
                  </wp:positionH>
                  <wp:positionV relativeFrom="paragraph">
                    <wp:posOffset>199390</wp:posOffset>
                  </wp:positionV>
                  <wp:extent cx="263525" cy="263525"/>
                  <wp:effectExtent l="0" t="0" r="0" b="0"/>
                  <wp:wrapNone/>
                  <wp:docPr id="24" name="Picture 24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>
                            <a:hlinkClick r:id="rId23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CD7">
              <w:rPr>
                <w:rFonts w:ascii="Franklin Gothic Book" w:hAnsi="Franklin Gothic Book"/>
                <w:b/>
                <w:bCs/>
              </w:rPr>
              <w:t xml:space="preserve">Get Movie Info </w:t>
            </w:r>
            <w:r w:rsidR="00BF2CD7" w:rsidRPr="00BF2CD7">
              <w:rPr>
                <w:rFonts w:ascii="Franklin Gothic Book" w:hAnsi="Franklin Gothic Book"/>
              </w:rPr>
              <w:t xml:space="preserve">| </w:t>
            </w:r>
            <w:r w:rsidR="00E97E4E" w:rsidRPr="00AC2093">
              <w:rPr>
                <w:rFonts w:ascii="Franklin Gothic Book" w:hAnsi="Franklin Gothic Book"/>
              </w:rPr>
              <w:t>Text-based information retrieval from movie database</w:t>
            </w:r>
            <w:r w:rsidR="001537C6">
              <w:rPr>
                <w:rFonts w:ascii="Franklin Gothic Book" w:hAnsi="Franklin Gothic Book"/>
              </w:rPr>
              <w:t xml:space="preserve"> </w:t>
            </w:r>
            <w:r w:rsidR="00CF604A">
              <w:rPr>
                <w:rFonts w:ascii="Franklin Gothic Book" w:hAnsi="Franklin Gothic Book"/>
              </w:rPr>
              <w:t xml:space="preserve">using </w:t>
            </w:r>
            <w:r w:rsidR="000559D8" w:rsidRPr="000559D8">
              <w:rPr>
                <w:rFonts w:ascii="Franklin Gothic Book" w:hAnsi="Franklin Gothic Book"/>
                <w:b/>
                <w:bCs/>
              </w:rPr>
              <w:t>Movie Database</w:t>
            </w:r>
            <w:r w:rsidR="00CF604A">
              <w:rPr>
                <w:rFonts w:ascii="Franklin Gothic Book" w:hAnsi="Franklin Gothic Book"/>
              </w:rPr>
              <w:t xml:space="preserve"> </w:t>
            </w:r>
            <w:r w:rsidR="00CF604A" w:rsidRPr="00CF604A">
              <w:rPr>
                <w:rFonts w:ascii="Franklin Gothic Book" w:hAnsi="Franklin Gothic Book"/>
                <w:b/>
                <w:bCs/>
              </w:rPr>
              <w:t>API</w:t>
            </w:r>
          </w:p>
          <w:p w14:paraId="112D2BE6" w14:textId="022DC466" w:rsidR="00E97E4E" w:rsidRPr="000559D8" w:rsidRDefault="00E97E4E" w:rsidP="006C6D81">
            <w:pPr>
              <w:pStyle w:val="ListBullet"/>
              <w:numPr>
                <w:ilvl w:val="0"/>
                <w:numId w:val="19"/>
              </w:numPr>
              <w:spacing w:before="120"/>
              <w:contextualSpacing w:val="0"/>
              <w:rPr>
                <w:rFonts w:ascii="Franklin Gothic Book" w:hAnsi="Franklin Gothic Book"/>
                <w:b/>
                <w:bCs/>
              </w:rPr>
            </w:pPr>
            <w:r w:rsidRPr="00AC2093">
              <w:rPr>
                <w:rFonts w:ascii="Franklin Gothic Book" w:hAnsi="Franklin Gothic Book"/>
              </w:rPr>
              <w:t xml:space="preserve">Data analysis of gun deaths using </w:t>
            </w:r>
            <w:r w:rsidRPr="000559D8">
              <w:rPr>
                <w:rFonts w:ascii="Franklin Gothic Book" w:hAnsi="Franklin Gothic Book"/>
                <w:b/>
                <w:bCs/>
              </w:rPr>
              <w:t>pandas</w:t>
            </w:r>
            <w:r w:rsidRPr="00AC2093">
              <w:rPr>
                <w:rFonts w:ascii="Franklin Gothic Book" w:hAnsi="Franklin Gothic Book"/>
              </w:rPr>
              <w:t xml:space="preserve"> </w:t>
            </w:r>
            <w:r w:rsidR="00256457" w:rsidRPr="00AC2093">
              <w:rPr>
                <w:rFonts w:ascii="Franklin Gothic Book" w:hAnsi="Franklin Gothic Book"/>
              </w:rPr>
              <w:t>data frame</w:t>
            </w:r>
            <w:r w:rsidR="00D125D6">
              <w:rPr>
                <w:rFonts w:ascii="Franklin Gothic Book" w:hAnsi="Franklin Gothic Book"/>
              </w:rPr>
              <w:t>s</w:t>
            </w:r>
            <w:r w:rsidR="000559D8">
              <w:rPr>
                <w:rFonts w:ascii="Franklin Gothic Book" w:hAnsi="Franklin Gothic Book"/>
              </w:rPr>
              <w:t xml:space="preserve"> and </w:t>
            </w:r>
            <w:r w:rsidR="000559D8" w:rsidRPr="000559D8">
              <w:rPr>
                <w:rFonts w:ascii="Franklin Gothic Book" w:hAnsi="Franklin Gothic Book"/>
                <w:b/>
                <w:bCs/>
              </w:rPr>
              <w:t>matplotlib</w:t>
            </w:r>
          </w:p>
          <w:p w14:paraId="710D1183" w14:textId="77777777" w:rsidR="009B1F4C" w:rsidRPr="007F5D07" w:rsidRDefault="009B1F4C" w:rsidP="001E678B">
            <w:pPr>
              <w:pStyle w:val="Heading3"/>
              <w:spacing w:before="360"/>
              <w:rPr>
                <w:sz w:val="28"/>
                <w:szCs w:val="22"/>
              </w:rPr>
            </w:pPr>
            <w:r w:rsidRPr="007F5D07">
              <w:rPr>
                <w:sz w:val="28"/>
                <w:szCs w:val="22"/>
              </w:rPr>
              <w:t>qualifications</w:t>
            </w:r>
          </w:p>
          <w:p w14:paraId="1D65C5A7" w14:textId="750F9FF5" w:rsidR="009B1F4C" w:rsidRPr="00AC2093" w:rsidRDefault="009B1F4C" w:rsidP="009B1F4C">
            <w:pPr>
              <w:pStyle w:val="ListBullet"/>
              <w:numPr>
                <w:ilvl w:val="0"/>
                <w:numId w:val="17"/>
              </w:numPr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Emergency First Aid and CPR</w:t>
            </w:r>
            <w:r w:rsidR="00773D00">
              <w:rPr>
                <w:rFonts w:ascii="Franklin Gothic Book" w:hAnsi="Franklin Gothic Book"/>
              </w:rPr>
              <w:t>-</w:t>
            </w:r>
            <w:r w:rsidR="00AD745C">
              <w:rPr>
                <w:rFonts w:ascii="Franklin Gothic Book" w:hAnsi="Franklin Gothic Book"/>
              </w:rPr>
              <w:t>B</w:t>
            </w:r>
            <w:r w:rsidRPr="00AC2093">
              <w:rPr>
                <w:rFonts w:ascii="Franklin Gothic Book" w:hAnsi="Franklin Gothic Book"/>
              </w:rPr>
              <w:t xml:space="preserve"> certification</w:t>
            </w:r>
          </w:p>
          <w:p w14:paraId="645C6345" w14:textId="572CAC76" w:rsidR="009B1F4C" w:rsidRPr="00AC2093" w:rsidRDefault="009B1F4C" w:rsidP="009B1F4C">
            <w:pPr>
              <w:pStyle w:val="ListBullet"/>
              <w:numPr>
                <w:ilvl w:val="0"/>
                <w:numId w:val="17"/>
              </w:numPr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Fluent in English, Mandarin, and Russian</w:t>
            </w:r>
          </w:p>
          <w:p w14:paraId="47593278" w14:textId="0B87893B" w:rsidR="009B1F4C" w:rsidRPr="00AC2093" w:rsidRDefault="009B1F4C" w:rsidP="009B1F4C">
            <w:pPr>
              <w:pStyle w:val="ListBullet"/>
              <w:numPr>
                <w:ilvl w:val="0"/>
                <w:numId w:val="17"/>
              </w:numPr>
              <w:rPr>
                <w:rFonts w:ascii="Franklin Gothic Book" w:hAnsi="Franklin Gothic Book"/>
              </w:rPr>
            </w:pPr>
            <w:r w:rsidRPr="00AC2093">
              <w:rPr>
                <w:rFonts w:ascii="Franklin Gothic Book" w:hAnsi="Franklin Gothic Book"/>
              </w:rPr>
              <w:t>Intermediate level French (DELF A2.2 certified)</w:t>
            </w:r>
          </w:p>
          <w:p w14:paraId="03E184DF" w14:textId="07F0EE93" w:rsidR="00D125D6" w:rsidRPr="001C5350" w:rsidRDefault="00D125D6" w:rsidP="00E236F2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Franklin Gothic Book" w:hAnsi="Franklin Gothic Book"/>
              </w:rPr>
            </w:pPr>
          </w:p>
        </w:tc>
      </w:tr>
    </w:tbl>
    <w:p w14:paraId="04A29F96" w14:textId="75760D5B" w:rsidR="009C2844" w:rsidRPr="00247FCD" w:rsidRDefault="00EE3A82" w:rsidP="00660EAF">
      <w:pPr>
        <w:rPr>
          <w:sz w:val="11"/>
          <w:szCs w:val="11"/>
        </w:rPr>
      </w:pPr>
      <w:r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4F290" wp14:editId="36498294">
                <wp:simplePos x="0" y="0"/>
                <wp:positionH relativeFrom="column">
                  <wp:posOffset>4902835</wp:posOffset>
                </wp:positionH>
                <wp:positionV relativeFrom="paragraph">
                  <wp:posOffset>-9410319</wp:posOffset>
                </wp:positionV>
                <wp:extent cx="1729613" cy="278130"/>
                <wp:effectExtent l="0" t="0" r="0" b="0"/>
                <wp:wrapNone/>
                <wp:docPr id="16" name="Text Box 1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613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52FDB" w14:textId="0B76560C" w:rsidR="00EE3A82" w:rsidRPr="00551674" w:rsidRDefault="00EE3A82" w:rsidP="00EE3A82">
                            <w:pPr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0F6025">
                              <w:rPr>
                                <w:color w:val="000000" w:themeColor="text1"/>
                                <w:lang w:val="en-CA"/>
                              </w:rPr>
                              <w:t>npigida@uwaterloo.ca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F290" id="Text Box 16" o:spid="_x0000_s1030" type="#_x0000_t202" href="mailto:npigida@uwaterloo.ca" style="position:absolute;margin-left:386.05pt;margin-top:-740.95pt;width:136.2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" o:button="t" filled="f" stroked="f" strokeweight=".5pt">
                <v:fill o:detectmouseclick="t"/>
                <v:textbox>
                  <w:txbxContent>
                    <w:p w14:paraId="3EB52FDB" w14:textId="0B76560C" w:rsidR="00EE3A82" w:rsidRPr="00551674" w:rsidRDefault="00EE3A82" w:rsidP="00EE3A82">
                      <w:pPr>
                        <w:rPr>
                          <w:color w:val="000000" w:themeColor="text1"/>
                          <w:lang w:val="en-CA"/>
                        </w:rPr>
                      </w:pPr>
                      <w:r w:rsidRPr="000F6025">
                        <w:rPr>
                          <w:color w:val="000000" w:themeColor="text1"/>
                          <w:lang w:val="en-CA"/>
                        </w:rPr>
                        <w:t>npigida@uwaterloo.ca</w:t>
                      </w:r>
                    </w:p>
                  </w:txbxContent>
                </v:textbox>
              </v:shape>
            </w:pict>
          </mc:Fallback>
        </mc:AlternateContent>
      </w:r>
      <w:r w:rsidR="004C52CE" w:rsidRPr="00B929D9">
        <w:rPr>
          <w:noProof/>
        </w:rPr>
        <w:drawing>
          <wp:anchor distT="0" distB="0" distL="114300" distR="114300" simplePos="0" relativeHeight="251669504" behindDoc="0" locked="0" layoutInCell="1" allowOverlap="1" wp14:anchorId="4F2E5572" wp14:editId="0EFF2875">
            <wp:simplePos x="0" y="0"/>
            <wp:positionH relativeFrom="column">
              <wp:posOffset>6510020</wp:posOffset>
            </wp:positionH>
            <wp:positionV relativeFrom="page">
              <wp:posOffset>384810</wp:posOffset>
            </wp:positionV>
            <wp:extent cx="248285" cy="179705"/>
            <wp:effectExtent l="0" t="0" r="5715" b="0"/>
            <wp:wrapNone/>
            <wp:docPr id="1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24"/>
                    </pic:cNvPr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2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A1999" wp14:editId="033E89C3">
                <wp:simplePos x="0" y="0"/>
                <wp:positionH relativeFrom="column">
                  <wp:posOffset>-253321</wp:posOffset>
                </wp:positionH>
                <wp:positionV relativeFrom="paragraph">
                  <wp:posOffset>-9062085</wp:posOffset>
                </wp:positionV>
                <wp:extent cx="4244340" cy="882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4771B" w14:textId="4ACAF3FF" w:rsidR="00321345" w:rsidRPr="00F6472D" w:rsidRDefault="00321345" w:rsidP="00321345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  <w:r w:rsidRPr="00F6472D">
                              <w:rPr>
                                <w:rFonts w:ascii="Franklin Gothic Book" w:hAnsi="Franklin Gothic Book"/>
                              </w:rPr>
                              <w:t xml:space="preserve">Detail-oriented and </w:t>
                            </w:r>
                            <w:r w:rsidR="0071137B" w:rsidRPr="00F6472D">
                              <w:rPr>
                                <w:rFonts w:ascii="Franklin Gothic Book" w:hAnsi="Franklin Gothic Book"/>
                              </w:rPr>
                              <w:t xml:space="preserve">self-motivated </w:t>
                            </w:r>
                            <w:r w:rsidRPr="00F6472D">
                              <w:rPr>
                                <w:rFonts w:ascii="Franklin Gothic Book" w:hAnsi="Franklin Gothic Book"/>
                              </w:rPr>
                              <w:t>student with a variety of skills and experiences, determined to find innovative software solutions to improve the lives of others.</w:t>
                            </w:r>
                          </w:p>
                          <w:p w14:paraId="4824D769" w14:textId="77777777" w:rsidR="00321345" w:rsidRDefault="00321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1999" id="Text Box 5" o:spid="_x0000_s1031" type="#_x0000_t202" style="position:absolute;margin-left:-19.95pt;margin-top:-713.55pt;width:334.2pt;height:6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" filled="f" stroked="f" strokeweight=".5pt">
                <v:textbox>
                  <w:txbxContent>
                    <w:p w14:paraId="4CF4771B" w14:textId="4ACAF3FF" w:rsidR="00321345" w:rsidRPr="00F6472D" w:rsidRDefault="00321345" w:rsidP="00321345">
                      <w:pPr>
                        <w:rPr>
                          <w:rFonts w:ascii="Franklin Gothic Book" w:hAnsi="Franklin Gothic Book"/>
                        </w:rPr>
                      </w:pPr>
                      <w:r w:rsidRPr="00F6472D">
                        <w:rPr>
                          <w:rFonts w:ascii="Franklin Gothic Book" w:hAnsi="Franklin Gothic Book"/>
                        </w:rPr>
                        <w:t xml:space="preserve">Detail-oriented and </w:t>
                      </w:r>
                      <w:r w:rsidR="0071137B" w:rsidRPr="00F6472D">
                        <w:rPr>
                          <w:rFonts w:ascii="Franklin Gothic Book" w:hAnsi="Franklin Gothic Book"/>
                        </w:rPr>
                        <w:t xml:space="preserve">self-motivated </w:t>
                      </w:r>
                      <w:r w:rsidRPr="00F6472D">
                        <w:rPr>
                          <w:rFonts w:ascii="Franklin Gothic Book" w:hAnsi="Franklin Gothic Book"/>
                        </w:rPr>
                        <w:t>student with a variety of skills and experiences, determined to find innovative software solutions to improve the lives of others.</w:t>
                      </w:r>
                    </w:p>
                    <w:p w14:paraId="4824D769" w14:textId="77777777" w:rsidR="00321345" w:rsidRDefault="00321345"/>
                  </w:txbxContent>
                </v:textbox>
              </v:shape>
            </w:pict>
          </mc:Fallback>
        </mc:AlternateContent>
      </w:r>
    </w:p>
    <w:sectPr w:rsidR="009C2844" w:rsidRPr="00247FCD" w:rsidSect="009D616C">
      <w:footerReference w:type="default" r:id="rId26"/>
      <w:pgSz w:w="12240" w:h="15840" w:code="1"/>
      <w:pgMar w:top="713" w:right="567" w:bottom="284" w:left="919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C44C9" w14:textId="77777777" w:rsidR="002155C1" w:rsidRDefault="002155C1" w:rsidP="00713050">
      <w:pPr>
        <w:spacing w:line="240" w:lineRule="auto"/>
      </w:pPr>
      <w:r>
        <w:separator/>
      </w:r>
    </w:p>
  </w:endnote>
  <w:endnote w:type="continuationSeparator" w:id="0">
    <w:p w14:paraId="1CBC6BE0" w14:textId="77777777" w:rsidR="002155C1" w:rsidRDefault="002155C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6500B" w14:textId="77777777" w:rsidR="00773D00" w:rsidRDefault="00773D00" w:rsidP="00773D0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CD81C" w14:textId="77777777" w:rsidR="002155C1" w:rsidRDefault="002155C1" w:rsidP="00713050">
      <w:pPr>
        <w:spacing w:line="240" w:lineRule="auto"/>
      </w:pPr>
      <w:r>
        <w:separator/>
      </w:r>
    </w:p>
  </w:footnote>
  <w:footnote w:type="continuationSeparator" w:id="0">
    <w:p w14:paraId="0F55CF02" w14:textId="77777777" w:rsidR="002155C1" w:rsidRDefault="002155C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44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D30FB"/>
    <w:multiLevelType w:val="hybridMultilevel"/>
    <w:tmpl w:val="B04261A6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11871E87"/>
    <w:multiLevelType w:val="hybridMultilevel"/>
    <w:tmpl w:val="AC78FC10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156009"/>
    <w:multiLevelType w:val="hybridMultilevel"/>
    <w:tmpl w:val="F9F4C6FE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092884"/>
    <w:multiLevelType w:val="hybridMultilevel"/>
    <w:tmpl w:val="2F3C8B02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405BCC"/>
    <w:multiLevelType w:val="hybridMultilevel"/>
    <w:tmpl w:val="BF549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5D333B"/>
    <w:multiLevelType w:val="hybridMultilevel"/>
    <w:tmpl w:val="134A7B86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995BA2"/>
    <w:multiLevelType w:val="hybridMultilevel"/>
    <w:tmpl w:val="4A0E6580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25912"/>
    <w:multiLevelType w:val="hybridMultilevel"/>
    <w:tmpl w:val="9192F404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8"/>
  </w:num>
  <w:num w:numId="14">
    <w:abstractNumId w:val="16"/>
  </w:num>
  <w:num w:numId="15">
    <w:abstractNumId w:val="12"/>
  </w:num>
  <w:num w:numId="16">
    <w:abstractNumId w:val="17"/>
  </w:num>
  <w:num w:numId="17">
    <w:abstractNumId w:val="10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95"/>
    <w:rsid w:val="00006855"/>
    <w:rsid w:val="00033EE0"/>
    <w:rsid w:val="0004285C"/>
    <w:rsid w:val="00051287"/>
    <w:rsid w:val="00052DC3"/>
    <w:rsid w:val="000559D8"/>
    <w:rsid w:val="0005732D"/>
    <w:rsid w:val="00060C57"/>
    <w:rsid w:val="00071C20"/>
    <w:rsid w:val="00091382"/>
    <w:rsid w:val="0009325B"/>
    <w:rsid w:val="000A07DA"/>
    <w:rsid w:val="000A2BFA"/>
    <w:rsid w:val="000B0619"/>
    <w:rsid w:val="000B61CA"/>
    <w:rsid w:val="000B6F8D"/>
    <w:rsid w:val="000C1C07"/>
    <w:rsid w:val="000D1DF7"/>
    <w:rsid w:val="000D22FA"/>
    <w:rsid w:val="000F6025"/>
    <w:rsid w:val="000F7610"/>
    <w:rsid w:val="001056F5"/>
    <w:rsid w:val="001111E0"/>
    <w:rsid w:val="00114ED7"/>
    <w:rsid w:val="00116EDE"/>
    <w:rsid w:val="00121A20"/>
    <w:rsid w:val="0012774B"/>
    <w:rsid w:val="001300CA"/>
    <w:rsid w:val="00133FFA"/>
    <w:rsid w:val="00134F5F"/>
    <w:rsid w:val="00140B0E"/>
    <w:rsid w:val="001537C6"/>
    <w:rsid w:val="00157876"/>
    <w:rsid w:val="001745FE"/>
    <w:rsid w:val="00175CE4"/>
    <w:rsid w:val="001824BE"/>
    <w:rsid w:val="001849AF"/>
    <w:rsid w:val="00196F21"/>
    <w:rsid w:val="00197419"/>
    <w:rsid w:val="001A0104"/>
    <w:rsid w:val="001A5A8E"/>
    <w:rsid w:val="001A5CA9"/>
    <w:rsid w:val="001B2AC1"/>
    <w:rsid w:val="001B403A"/>
    <w:rsid w:val="001B4AE1"/>
    <w:rsid w:val="001C5350"/>
    <w:rsid w:val="001D1308"/>
    <w:rsid w:val="001D5483"/>
    <w:rsid w:val="001E678B"/>
    <w:rsid w:val="001F0C9E"/>
    <w:rsid w:val="001F4583"/>
    <w:rsid w:val="001F597F"/>
    <w:rsid w:val="0020163E"/>
    <w:rsid w:val="00204058"/>
    <w:rsid w:val="00214095"/>
    <w:rsid w:val="002155C1"/>
    <w:rsid w:val="00217980"/>
    <w:rsid w:val="00220B1B"/>
    <w:rsid w:val="00223A33"/>
    <w:rsid w:val="00226184"/>
    <w:rsid w:val="002324FE"/>
    <w:rsid w:val="00246478"/>
    <w:rsid w:val="00247FCD"/>
    <w:rsid w:val="00254D72"/>
    <w:rsid w:val="00256457"/>
    <w:rsid w:val="00260B32"/>
    <w:rsid w:val="002637E7"/>
    <w:rsid w:val="00264B41"/>
    <w:rsid w:val="002710F3"/>
    <w:rsid w:val="00271662"/>
    <w:rsid w:val="0027404F"/>
    <w:rsid w:val="00274EB5"/>
    <w:rsid w:val="00281E9F"/>
    <w:rsid w:val="00290AAA"/>
    <w:rsid w:val="00292FC7"/>
    <w:rsid w:val="00293B83"/>
    <w:rsid w:val="002A1848"/>
    <w:rsid w:val="002A3139"/>
    <w:rsid w:val="002A50EE"/>
    <w:rsid w:val="002B091C"/>
    <w:rsid w:val="002C2CDD"/>
    <w:rsid w:val="002D45C6"/>
    <w:rsid w:val="002E1D40"/>
    <w:rsid w:val="002F03FA"/>
    <w:rsid w:val="002F4EB8"/>
    <w:rsid w:val="002F7FBA"/>
    <w:rsid w:val="00313E86"/>
    <w:rsid w:val="00316ADC"/>
    <w:rsid w:val="00320F8B"/>
    <w:rsid w:val="00321345"/>
    <w:rsid w:val="00327877"/>
    <w:rsid w:val="00333CD3"/>
    <w:rsid w:val="00337A74"/>
    <w:rsid w:val="00340365"/>
    <w:rsid w:val="00342B64"/>
    <w:rsid w:val="003474DC"/>
    <w:rsid w:val="003609B6"/>
    <w:rsid w:val="00362870"/>
    <w:rsid w:val="00364079"/>
    <w:rsid w:val="00383C78"/>
    <w:rsid w:val="00386B0C"/>
    <w:rsid w:val="00386E65"/>
    <w:rsid w:val="00391422"/>
    <w:rsid w:val="00394A72"/>
    <w:rsid w:val="003A4BCA"/>
    <w:rsid w:val="003A5215"/>
    <w:rsid w:val="003A6662"/>
    <w:rsid w:val="003B0EB9"/>
    <w:rsid w:val="003B32F4"/>
    <w:rsid w:val="003C4D27"/>
    <w:rsid w:val="003C5528"/>
    <w:rsid w:val="003C7BC0"/>
    <w:rsid w:val="003D03E5"/>
    <w:rsid w:val="003E0BD6"/>
    <w:rsid w:val="003F2649"/>
    <w:rsid w:val="003F556B"/>
    <w:rsid w:val="004077FB"/>
    <w:rsid w:val="004123B2"/>
    <w:rsid w:val="004244FF"/>
    <w:rsid w:val="00424DD9"/>
    <w:rsid w:val="00426FB1"/>
    <w:rsid w:val="0043059A"/>
    <w:rsid w:val="004305E4"/>
    <w:rsid w:val="00435465"/>
    <w:rsid w:val="00450E65"/>
    <w:rsid w:val="00452190"/>
    <w:rsid w:val="0046104A"/>
    <w:rsid w:val="004717C5"/>
    <w:rsid w:val="004A24CC"/>
    <w:rsid w:val="004A6083"/>
    <w:rsid w:val="004B7C8F"/>
    <w:rsid w:val="004C01FA"/>
    <w:rsid w:val="004C13E1"/>
    <w:rsid w:val="004C2C29"/>
    <w:rsid w:val="004C4961"/>
    <w:rsid w:val="004C52CE"/>
    <w:rsid w:val="004D19A3"/>
    <w:rsid w:val="004D35AF"/>
    <w:rsid w:val="004D7B46"/>
    <w:rsid w:val="004E3152"/>
    <w:rsid w:val="004E625C"/>
    <w:rsid w:val="004E7B6A"/>
    <w:rsid w:val="00500FB5"/>
    <w:rsid w:val="00501214"/>
    <w:rsid w:val="0050272D"/>
    <w:rsid w:val="005056AD"/>
    <w:rsid w:val="00511DD8"/>
    <w:rsid w:val="00523479"/>
    <w:rsid w:val="00543DB7"/>
    <w:rsid w:val="00546EA8"/>
    <w:rsid w:val="00551674"/>
    <w:rsid w:val="00562FA3"/>
    <w:rsid w:val="005729B0"/>
    <w:rsid w:val="00583E4F"/>
    <w:rsid w:val="00593EA6"/>
    <w:rsid w:val="005C1753"/>
    <w:rsid w:val="005D0440"/>
    <w:rsid w:val="005E19FC"/>
    <w:rsid w:val="005E4DC9"/>
    <w:rsid w:val="005F05E7"/>
    <w:rsid w:val="005F0780"/>
    <w:rsid w:val="005F7531"/>
    <w:rsid w:val="006064C9"/>
    <w:rsid w:val="00621DF8"/>
    <w:rsid w:val="00640467"/>
    <w:rsid w:val="00641630"/>
    <w:rsid w:val="00650FE2"/>
    <w:rsid w:val="00652CC6"/>
    <w:rsid w:val="0065537B"/>
    <w:rsid w:val="00660EAF"/>
    <w:rsid w:val="00664343"/>
    <w:rsid w:val="006716B1"/>
    <w:rsid w:val="0067542A"/>
    <w:rsid w:val="00675E0A"/>
    <w:rsid w:val="00684488"/>
    <w:rsid w:val="00687331"/>
    <w:rsid w:val="006934FE"/>
    <w:rsid w:val="006A3CE7"/>
    <w:rsid w:val="006A7746"/>
    <w:rsid w:val="006C0288"/>
    <w:rsid w:val="006C4C50"/>
    <w:rsid w:val="006C6D81"/>
    <w:rsid w:val="006D76B1"/>
    <w:rsid w:val="007045E8"/>
    <w:rsid w:val="0071137B"/>
    <w:rsid w:val="00713050"/>
    <w:rsid w:val="0071694A"/>
    <w:rsid w:val="007200C5"/>
    <w:rsid w:val="00721101"/>
    <w:rsid w:val="007339D5"/>
    <w:rsid w:val="0073762D"/>
    <w:rsid w:val="00741125"/>
    <w:rsid w:val="00746F7F"/>
    <w:rsid w:val="007569C1"/>
    <w:rsid w:val="00763832"/>
    <w:rsid w:val="00764711"/>
    <w:rsid w:val="00770BD5"/>
    <w:rsid w:val="00771D97"/>
    <w:rsid w:val="00772919"/>
    <w:rsid w:val="00773D00"/>
    <w:rsid w:val="0077623F"/>
    <w:rsid w:val="00777BFC"/>
    <w:rsid w:val="00792BCF"/>
    <w:rsid w:val="007A07BC"/>
    <w:rsid w:val="007A167D"/>
    <w:rsid w:val="007C42FC"/>
    <w:rsid w:val="007D2696"/>
    <w:rsid w:val="007D2FD2"/>
    <w:rsid w:val="007D406E"/>
    <w:rsid w:val="007D5836"/>
    <w:rsid w:val="007D6458"/>
    <w:rsid w:val="007E1B40"/>
    <w:rsid w:val="007E5512"/>
    <w:rsid w:val="007E6021"/>
    <w:rsid w:val="007F006B"/>
    <w:rsid w:val="007F5D07"/>
    <w:rsid w:val="00801918"/>
    <w:rsid w:val="00804C4E"/>
    <w:rsid w:val="00807263"/>
    <w:rsid w:val="00811117"/>
    <w:rsid w:val="0082253A"/>
    <w:rsid w:val="00823C54"/>
    <w:rsid w:val="008241B8"/>
    <w:rsid w:val="00826041"/>
    <w:rsid w:val="00826078"/>
    <w:rsid w:val="00841146"/>
    <w:rsid w:val="00844DF0"/>
    <w:rsid w:val="00850340"/>
    <w:rsid w:val="00853E06"/>
    <w:rsid w:val="00862429"/>
    <w:rsid w:val="00870389"/>
    <w:rsid w:val="00873A65"/>
    <w:rsid w:val="0087510B"/>
    <w:rsid w:val="00881A28"/>
    <w:rsid w:val="0088504C"/>
    <w:rsid w:val="008862AC"/>
    <w:rsid w:val="00886696"/>
    <w:rsid w:val="0089382B"/>
    <w:rsid w:val="008A1907"/>
    <w:rsid w:val="008B5601"/>
    <w:rsid w:val="008C6BCA"/>
    <w:rsid w:val="008C7B50"/>
    <w:rsid w:val="008D0852"/>
    <w:rsid w:val="008E4B30"/>
    <w:rsid w:val="008F0FD3"/>
    <w:rsid w:val="008F429B"/>
    <w:rsid w:val="00900083"/>
    <w:rsid w:val="00906BEE"/>
    <w:rsid w:val="009237B2"/>
    <w:rsid w:val="0092432B"/>
    <w:rsid w:val="009243E7"/>
    <w:rsid w:val="009316D7"/>
    <w:rsid w:val="009338D1"/>
    <w:rsid w:val="009469A5"/>
    <w:rsid w:val="00951DE5"/>
    <w:rsid w:val="0095268C"/>
    <w:rsid w:val="009734B7"/>
    <w:rsid w:val="009832F5"/>
    <w:rsid w:val="00985D58"/>
    <w:rsid w:val="00985F86"/>
    <w:rsid w:val="009A0948"/>
    <w:rsid w:val="009A0C83"/>
    <w:rsid w:val="009B1F4C"/>
    <w:rsid w:val="009B3C40"/>
    <w:rsid w:val="009C2844"/>
    <w:rsid w:val="009C6F78"/>
    <w:rsid w:val="009D3D5C"/>
    <w:rsid w:val="009D616C"/>
    <w:rsid w:val="009F174A"/>
    <w:rsid w:val="009F7AD9"/>
    <w:rsid w:val="00A134CD"/>
    <w:rsid w:val="00A136ED"/>
    <w:rsid w:val="00A17EDF"/>
    <w:rsid w:val="00A42540"/>
    <w:rsid w:val="00A472F5"/>
    <w:rsid w:val="00A5086E"/>
    <w:rsid w:val="00A50939"/>
    <w:rsid w:val="00A52ABB"/>
    <w:rsid w:val="00A70B97"/>
    <w:rsid w:val="00A83413"/>
    <w:rsid w:val="00AA6A40"/>
    <w:rsid w:val="00AA75F6"/>
    <w:rsid w:val="00AA7FA4"/>
    <w:rsid w:val="00AB3B55"/>
    <w:rsid w:val="00AC1208"/>
    <w:rsid w:val="00AC2093"/>
    <w:rsid w:val="00AD00FD"/>
    <w:rsid w:val="00AD2F37"/>
    <w:rsid w:val="00AD745C"/>
    <w:rsid w:val="00AF0A8E"/>
    <w:rsid w:val="00B0458E"/>
    <w:rsid w:val="00B05A1B"/>
    <w:rsid w:val="00B234BC"/>
    <w:rsid w:val="00B27019"/>
    <w:rsid w:val="00B32CC2"/>
    <w:rsid w:val="00B338F0"/>
    <w:rsid w:val="00B3492A"/>
    <w:rsid w:val="00B36214"/>
    <w:rsid w:val="00B42F63"/>
    <w:rsid w:val="00B51EAB"/>
    <w:rsid w:val="00B5664D"/>
    <w:rsid w:val="00B61252"/>
    <w:rsid w:val="00B65BBF"/>
    <w:rsid w:val="00B7332E"/>
    <w:rsid w:val="00B76A83"/>
    <w:rsid w:val="00B929D9"/>
    <w:rsid w:val="00B96395"/>
    <w:rsid w:val="00BA5B40"/>
    <w:rsid w:val="00BB64FE"/>
    <w:rsid w:val="00BC3243"/>
    <w:rsid w:val="00BC58A2"/>
    <w:rsid w:val="00BD0206"/>
    <w:rsid w:val="00BD595F"/>
    <w:rsid w:val="00BE2A66"/>
    <w:rsid w:val="00BF2CD7"/>
    <w:rsid w:val="00BF3DDB"/>
    <w:rsid w:val="00BF6295"/>
    <w:rsid w:val="00C007EB"/>
    <w:rsid w:val="00C0603C"/>
    <w:rsid w:val="00C2098A"/>
    <w:rsid w:val="00C31411"/>
    <w:rsid w:val="00C44491"/>
    <w:rsid w:val="00C467CE"/>
    <w:rsid w:val="00C5444A"/>
    <w:rsid w:val="00C612DA"/>
    <w:rsid w:val="00C62C50"/>
    <w:rsid w:val="00C67152"/>
    <w:rsid w:val="00C67FCF"/>
    <w:rsid w:val="00C7741E"/>
    <w:rsid w:val="00C77E8D"/>
    <w:rsid w:val="00C85214"/>
    <w:rsid w:val="00C875AB"/>
    <w:rsid w:val="00C9012C"/>
    <w:rsid w:val="00CA072A"/>
    <w:rsid w:val="00CA1CF0"/>
    <w:rsid w:val="00CA3248"/>
    <w:rsid w:val="00CA3DF1"/>
    <w:rsid w:val="00CA43B8"/>
    <w:rsid w:val="00CA4581"/>
    <w:rsid w:val="00CB230D"/>
    <w:rsid w:val="00CE1867"/>
    <w:rsid w:val="00CE18D5"/>
    <w:rsid w:val="00CF3133"/>
    <w:rsid w:val="00CF5E98"/>
    <w:rsid w:val="00CF604A"/>
    <w:rsid w:val="00D04109"/>
    <w:rsid w:val="00D11311"/>
    <w:rsid w:val="00D125D6"/>
    <w:rsid w:val="00D3059B"/>
    <w:rsid w:val="00D33245"/>
    <w:rsid w:val="00D40A13"/>
    <w:rsid w:val="00D97A41"/>
    <w:rsid w:val="00DA286F"/>
    <w:rsid w:val="00DD1A06"/>
    <w:rsid w:val="00DD3CF6"/>
    <w:rsid w:val="00DD6416"/>
    <w:rsid w:val="00DE484E"/>
    <w:rsid w:val="00DF4E0A"/>
    <w:rsid w:val="00E02DCD"/>
    <w:rsid w:val="00E12C60"/>
    <w:rsid w:val="00E1363C"/>
    <w:rsid w:val="00E222AF"/>
    <w:rsid w:val="00E22E43"/>
    <w:rsid w:val="00E22E87"/>
    <w:rsid w:val="00E2359E"/>
    <w:rsid w:val="00E236F2"/>
    <w:rsid w:val="00E2429A"/>
    <w:rsid w:val="00E337D0"/>
    <w:rsid w:val="00E34110"/>
    <w:rsid w:val="00E35250"/>
    <w:rsid w:val="00E450BD"/>
    <w:rsid w:val="00E50D3C"/>
    <w:rsid w:val="00E52EFB"/>
    <w:rsid w:val="00E5341B"/>
    <w:rsid w:val="00E57630"/>
    <w:rsid w:val="00E63E7B"/>
    <w:rsid w:val="00E721D5"/>
    <w:rsid w:val="00E75287"/>
    <w:rsid w:val="00E8124E"/>
    <w:rsid w:val="00E82F87"/>
    <w:rsid w:val="00E86C2B"/>
    <w:rsid w:val="00E91AE0"/>
    <w:rsid w:val="00E97E4E"/>
    <w:rsid w:val="00EA7104"/>
    <w:rsid w:val="00EA7C5C"/>
    <w:rsid w:val="00EB08FC"/>
    <w:rsid w:val="00EB2D52"/>
    <w:rsid w:val="00EC1E66"/>
    <w:rsid w:val="00EC22EB"/>
    <w:rsid w:val="00EC4EDF"/>
    <w:rsid w:val="00EC67A3"/>
    <w:rsid w:val="00ED22E2"/>
    <w:rsid w:val="00EE2318"/>
    <w:rsid w:val="00EE3A82"/>
    <w:rsid w:val="00EF0E64"/>
    <w:rsid w:val="00EF1061"/>
    <w:rsid w:val="00EF7CC9"/>
    <w:rsid w:val="00F14ECB"/>
    <w:rsid w:val="00F207C0"/>
    <w:rsid w:val="00F20AE5"/>
    <w:rsid w:val="00F234E2"/>
    <w:rsid w:val="00F30DBF"/>
    <w:rsid w:val="00F43007"/>
    <w:rsid w:val="00F47E97"/>
    <w:rsid w:val="00F5294A"/>
    <w:rsid w:val="00F5469B"/>
    <w:rsid w:val="00F56202"/>
    <w:rsid w:val="00F63AD2"/>
    <w:rsid w:val="00F645C7"/>
    <w:rsid w:val="00F6472D"/>
    <w:rsid w:val="00F710E9"/>
    <w:rsid w:val="00F73C55"/>
    <w:rsid w:val="00F77D96"/>
    <w:rsid w:val="00F848DE"/>
    <w:rsid w:val="00F8705A"/>
    <w:rsid w:val="00FA6341"/>
    <w:rsid w:val="00FA71F2"/>
    <w:rsid w:val="00FC16C4"/>
    <w:rsid w:val="00FC2446"/>
    <w:rsid w:val="00FC7831"/>
    <w:rsid w:val="00FE04BC"/>
    <w:rsid w:val="00FE488C"/>
    <w:rsid w:val="00FF0057"/>
    <w:rsid w:val="00FF0F58"/>
    <w:rsid w:val="00FF23F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93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1CADE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10"/>
    <w:unhideWhenUsed/>
    <w:qFormat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1481AB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adinepi.github.io/" TargetMode="External"/><Relationship Id="rId18" Type="http://schemas.openxmlformats.org/officeDocument/2006/relationships/image" Target="media/image4.tif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adinepi/Top-News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inkedin.com/in/nadine-pigida" TargetMode="External"/><Relationship Id="rId17" Type="http://schemas.openxmlformats.org/officeDocument/2006/relationships/hyperlink" Target="https://github.com/nadinepi/KindKart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3.tiff"/><Relationship Id="rId20" Type="http://schemas.openxmlformats.org/officeDocument/2006/relationships/hyperlink" Target="https://github.com/nadinepi/Carro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dinepi" TargetMode="External"/><Relationship Id="rId24" Type="http://schemas.openxmlformats.org/officeDocument/2006/relationships/hyperlink" Target="mailto:npigida@uwaterloo.c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tiff"/><Relationship Id="rId23" Type="http://schemas.openxmlformats.org/officeDocument/2006/relationships/hyperlink" Target="https://github.com/nadinepi/Get-Movie-Info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nadinepi/ForgetMeNo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tiff"/><Relationship Id="rId22" Type="http://schemas.openxmlformats.org/officeDocument/2006/relationships/hyperlink" Target="https://github.com/nadinepi/virustotal-scanner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69BF49602AA447B29718F1D079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B1747-1E3D-8249-891E-2004B20050EB}"/>
      </w:docPartPr>
      <w:docPartBody>
        <w:p w:rsidR="003D51CD" w:rsidRDefault="0072207F" w:rsidP="0072207F">
          <w:pPr>
            <w:pStyle w:val="2269BF49602AA447B29718F1D0796952"/>
          </w:pPr>
          <w:r w:rsidRPr="00906BEE">
            <w:t>Skills</w:t>
          </w:r>
        </w:p>
      </w:docPartBody>
    </w:docPart>
    <w:docPart>
      <w:docPartPr>
        <w:name w:val="4EB09E84D10F3A438B7C5161F1F32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B00AF-70C6-F44C-A673-E04CE099A87B}"/>
      </w:docPartPr>
      <w:docPartBody>
        <w:p w:rsidR="003D51CD" w:rsidRDefault="0072207F" w:rsidP="0072207F">
          <w:pPr>
            <w:pStyle w:val="4EB09E84D10F3A438B7C5161F1F321DA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A0"/>
    <w:rsid w:val="00126E88"/>
    <w:rsid w:val="001546C8"/>
    <w:rsid w:val="001609F6"/>
    <w:rsid w:val="00286CCC"/>
    <w:rsid w:val="003358B3"/>
    <w:rsid w:val="0036150B"/>
    <w:rsid w:val="003D51CD"/>
    <w:rsid w:val="003E47A0"/>
    <w:rsid w:val="00673C4E"/>
    <w:rsid w:val="0072207F"/>
    <w:rsid w:val="0079018C"/>
    <w:rsid w:val="0086157B"/>
    <w:rsid w:val="009E4EEF"/>
    <w:rsid w:val="009F2A41"/>
    <w:rsid w:val="00A9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9BF49602AA447B29718F1D0796952">
    <w:name w:val="2269BF49602AA447B29718F1D0796952"/>
    <w:rsid w:val="0072207F"/>
    <w:pPr>
      <w:spacing w:after="0" w:line="240" w:lineRule="auto"/>
    </w:pPr>
    <w:rPr>
      <w:sz w:val="24"/>
      <w:szCs w:val="24"/>
      <w:lang w:eastAsia="en-US"/>
    </w:rPr>
  </w:style>
  <w:style w:type="paragraph" w:customStyle="1" w:styleId="4EB09E84D10F3A438B7C5161F1F321DA">
    <w:name w:val="4EB09E84D10F3A438B7C5161F1F321DA"/>
    <w:rsid w:val="0072207F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B245BC-2099-564A-B755-E88C2807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C:\Users\nadin\AppData\Roaming\Microsoft\Templates\Polished resume, designed by MOO.dotx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npigida@uwaterloo.ca</dc:subject>
  <dc:creator/>
  <cp:keywords/>
  <dc:description>7) 974-5475
Concord, Ontario</dc:description>
  <cp:lastModifiedBy/>
  <cp:revision>1</cp:revision>
  <dcterms:created xsi:type="dcterms:W3CDTF">2021-05-06T02:24:00Z</dcterms:created>
  <dcterms:modified xsi:type="dcterms:W3CDTF">2021-05-06T02:24:00Z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